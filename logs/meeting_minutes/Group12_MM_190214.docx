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B3BD8" w14:textId="77777777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BE3ABE2" w14:textId="77777777" w:rsidR="004266D5" w:rsidRDefault="004266D5"/>
    <w:tbl>
      <w:tblPr>
        <w:tblW w:w="1006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3705"/>
        <w:gridCol w:w="1637"/>
        <w:gridCol w:w="2386"/>
      </w:tblGrid>
      <w:tr w:rsidR="00203768" w:rsidRPr="00B6236C" w14:paraId="650EAE4E" w14:textId="77777777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14:paraId="0845AB7C" w14:textId="77777777" w:rsidR="00203768" w:rsidRPr="00B6236C" w:rsidRDefault="00203768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3705" w:type="dxa"/>
            <w:tcBorders>
              <w:right w:val="single" w:sz="4" w:space="0" w:color="auto"/>
            </w:tcBorders>
          </w:tcPr>
          <w:p w14:paraId="73D0783B" w14:textId="39A0B129" w:rsidR="00203768" w:rsidRPr="00B6236C" w:rsidRDefault="003F5690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u</w:t>
            </w:r>
            <w:r w:rsidR="00603CBA">
              <w:rPr>
                <w:i w:val="0"/>
                <w:szCs w:val="18"/>
              </w:rPr>
              <w:t>S</w:t>
            </w:r>
            <w:r w:rsidR="002936AD">
              <w:rPr>
                <w:i w:val="0"/>
                <w:szCs w:val="18"/>
              </w:rPr>
              <w:t>earch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14:paraId="1FA15484" w14:textId="77777777" w:rsidR="00203768" w:rsidRPr="00B6236C" w:rsidRDefault="00370A4D">
            <w:pPr>
              <w:pStyle w:val="Heading4"/>
              <w:rPr>
                <w:i w:val="0"/>
                <w:szCs w:val="18"/>
              </w:rPr>
            </w:pPr>
            <w:r w:rsidRPr="00370A4D">
              <w:rPr>
                <w:b/>
                <w:i w:val="0"/>
                <w:szCs w:val="18"/>
              </w:rPr>
              <w:t>Group Number</w:t>
            </w:r>
            <w:r>
              <w:rPr>
                <w:i w:val="0"/>
                <w:szCs w:val="18"/>
              </w:rPr>
              <w:t>:</w:t>
            </w:r>
          </w:p>
        </w:tc>
        <w:tc>
          <w:tcPr>
            <w:tcW w:w="2386" w:type="dxa"/>
            <w:tcBorders>
              <w:left w:val="single" w:sz="4" w:space="0" w:color="auto"/>
            </w:tcBorders>
          </w:tcPr>
          <w:p w14:paraId="0B3400C8" w14:textId="77777777" w:rsidR="00203768" w:rsidRPr="00B6236C" w:rsidRDefault="002936AD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12</w:t>
            </w:r>
          </w:p>
        </w:tc>
      </w:tr>
      <w:tr w:rsidR="004266D5" w:rsidRPr="00B6236C" w14:paraId="6398B08C" w14:textId="77777777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14:paraId="7F41C245" w14:textId="77777777" w:rsidR="004266D5" w:rsidRPr="00B6236C" w:rsidRDefault="004266D5" w:rsidP="00370A4D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</w:t>
            </w:r>
            <w:proofErr w:type="gramStart"/>
            <w:r w:rsidRPr="00B6236C">
              <w:rPr>
                <w:b/>
                <w:i w:val="0"/>
                <w:szCs w:val="18"/>
              </w:rPr>
              <w:t>:</w:t>
            </w:r>
            <w:r w:rsidRPr="00B6236C">
              <w:rPr>
                <w:i w:val="0"/>
                <w:szCs w:val="18"/>
              </w:rPr>
              <w:t xml:space="preserve">  (</w:t>
            </w:r>
            <w:proofErr w:type="gramEnd"/>
            <w:r w:rsidR="00370A4D">
              <w:rPr>
                <w:i w:val="0"/>
                <w:szCs w:val="18"/>
              </w:rPr>
              <w:t>DD/MM</w:t>
            </w:r>
            <w:r w:rsidRPr="00B6236C">
              <w:rPr>
                <w:i w:val="0"/>
                <w:szCs w:val="18"/>
              </w:rPr>
              <w:t>/YYYY)</w:t>
            </w:r>
          </w:p>
        </w:tc>
        <w:tc>
          <w:tcPr>
            <w:tcW w:w="3705" w:type="dxa"/>
          </w:tcPr>
          <w:p w14:paraId="18C6CC67" w14:textId="2FBE5C1A" w:rsidR="004266D5" w:rsidRPr="00B6236C" w:rsidRDefault="003F5690" w:rsidP="003F5690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14/02/2019</w:t>
            </w:r>
          </w:p>
        </w:tc>
        <w:tc>
          <w:tcPr>
            <w:tcW w:w="1637" w:type="dxa"/>
            <w:shd w:val="pct12" w:color="auto" w:fill="FFFFFF"/>
          </w:tcPr>
          <w:p w14:paraId="1D9C3E4C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386" w:type="dxa"/>
          </w:tcPr>
          <w:p w14:paraId="0E0EA9E7" w14:textId="77777777" w:rsidR="004266D5" w:rsidRPr="00B6236C" w:rsidRDefault="002936AD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2:30 – 4:30</w:t>
            </w:r>
          </w:p>
        </w:tc>
      </w:tr>
      <w:tr w:rsidR="004266D5" w:rsidRPr="00B6236C" w14:paraId="347303B3" w14:textId="77777777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14:paraId="73B9DC73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705" w:type="dxa"/>
          </w:tcPr>
          <w:p w14:paraId="3C4B0FB4" w14:textId="77777777" w:rsidR="004266D5" w:rsidRPr="00B6236C" w:rsidRDefault="002936AD">
            <w:pPr>
              <w:pStyle w:val="Heading4"/>
              <w:rPr>
                <w:i w:val="0"/>
                <w:szCs w:val="18"/>
              </w:rPr>
            </w:pPr>
            <w:proofErr w:type="spellStart"/>
            <w:r>
              <w:rPr>
                <w:i w:val="0"/>
                <w:szCs w:val="18"/>
              </w:rPr>
              <w:t>Shesan</w:t>
            </w:r>
            <w:proofErr w:type="spellEnd"/>
            <w:r>
              <w:rPr>
                <w:i w:val="0"/>
                <w:szCs w:val="18"/>
              </w:rPr>
              <w:t xml:space="preserve"> Balachandran</w:t>
            </w:r>
          </w:p>
        </w:tc>
        <w:tc>
          <w:tcPr>
            <w:tcW w:w="1637" w:type="dxa"/>
            <w:shd w:val="pct12" w:color="auto" w:fill="FFFFFF"/>
          </w:tcPr>
          <w:p w14:paraId="26A643D5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386" w:type="dxa"/>
          </w:tcPr>
          <w:p w14:paraId="53851B3E" w14:textId="77777777" w:rsidR="004266D5" w:rsidRPr="00B6236C" w:rsidRDefault="002936AD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JHE 249</w:t>
            </w:r>
          </w:p>
        </w:tc>
      </w:tr>
    </w:tbl>
    <w:p w14:paraId="3B61AC44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6B2FF09E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2D1A760F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</w:p>
        </w:tc>
      </w:tr>
      <w:tr w:rsidR="004266D5" w:rsidRPr="00B6236C" w14:paraId="03CA87C9" w14:textId="7777777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292ECF11" w14:textId="6EB2A920" w:rsidR="0020179A" w:rsidRPr="00B6236C" w:rsidRDefault="002936AD" w:rsidP="0020179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To decide idea of our project and organize roles for each individual.</w:t>
            </w:r>
            <w:bookmarkStart w:id="0" w:name="_GoBack"/>
            <w:bookmarkEnd w:id="0"/>
            <w:r w:rsidR="0020179A" w:rsidRPr="00B6236C">
              <w:rPr>
                <w:szCs w:val="18"/>
              </w:rPr>
              <w:t xml:space="preserve"> </w:t>
            </w:r>
          </w:p>
        </w:tc>
      </w:tr>
    </w:tbl>
    <w:p w14:paraId="0BC7DDE0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2410"/>
        <w:gridCol w:w="2760"/>
      </w:tblGrid>
      <w:tr w:rsidR="004266D5" w:rsidRPr="00B6236C" w14:paraId="08694A0C" w14:textId="77777777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D97822A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862C60" w:rsidRPr="00B6236C" w14:paraId="64B19A6B" w14:textId="77777777" w:rsidTr="0020179A">
        <w:trPr>
          <w:cantSplit/>
          <w:trHeight w:val="356"/>
          <w:tblHeader/>
        </w:trPr>
        <w:tc>
          <w:tcPr>
            <w:tcW w:w="4910" w:type="dxa"/>
            <w:tcBorders>
              <w:top w:val="nil"/>
              <w:bottom w:val="nil"/>
            </w:tcBorders>
            <w:shd w:val="pct12" w:color="auto" w:fill="FFFFFF"/>
          </w:tcPr>
          <w:p w14:paraId="4A4A5818" w14:textId="77777777"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  <w:r>
              <w:rPr>
                <w:b/>
                <w:i w:val="0"/>
                <w:szCs w:val="18"/>
              </w:rPr>
              <w:t xml:space="preserve"> (last name alphabetical order)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pct12" w:color="auto" w:fill="FFFFFF"/>
          </w:tcPr>
          <w:p w14:paraId="2122713B" w14:textId="77777777" w:rsidR="00862C60" w:rsidRPr="00B6236C" w:rsidRDefault="00862C60" w:rsidP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Student Number</w:t>
            </w:r>
          </w:p>
        </w:tc>
        <w:tc>
          <w:tcPr>
            <w:tcW w:w="2760" w:type="dxa"/>
            <w:tcBorders>
              <w:top w:val="nil"/>
              <w:bottom w:val="nil"/>
            </w:tcBorders>
            <w:shd w:val="pct12" w:color="auto" w:fill="FFFFFF"/>
          </w:tcPr>
          <w:p w14:paraId="415E961C" w14:textId="77777777"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Role in the Project</w:t>
            </w:r>
          </w:p>
        </w:tc>
      </w:tr>
      <w:tr w:rsidR="00862C60" w:rsidRPr="00B6236C" w14:paraId="79456DF4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7DEA71" w14:textId="77777777" w:rsidR="00862C60" w:rsidRPr="00327E67" w:rsidRDefault="00327E67">
            <w:pPr>
              <w:pStyle w:val="CovFormText"/>
              <w:rPr>
                <w:rFonts w:cs="Arial"/>
                <w:szCs w:val="18"/>
              </w:rPr>
            </w:pPr>
            <w:r w:rsidRPr="00327E67">
              <w:rPr>
                <w:rFonts w:cs="Arial"/>
                <w:szCs w:val="18"/>
              </w:rPr>
              <w:t>Shesan Balachandran (SB)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97B649" w14:textId="5D003B78" w:rsidR="00862C60" w:rsidRPr="00B6236C" w:rsidRDefault="0020179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400134706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838E211" w14:textId="77777777" w:rsidR="00862C60" w:rsidRPr="00B6236C" w:rsidRDefault="00327E6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Project Manager</w:t>
            </w:r>
          </w:p>
        </w:tc>
      </w:tr>
      <w:tr w:rsidR="00862C60" w:rsidRPr="00B6236C" w14:paraId="2BF1F7CC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982A4A" w14:textId="77777777" w:rsidR="00862C60" w:rsidRPr="00327E67" w:rsidRDefault="00327E67">
            <w:pPr>
              <w:pStyle w:val="CovFormText"/>
              <w:rPr>
                <w:rFonts w:cs="Arial"/>
                <w:szCs w:val="18"/>
              </w:rPr>
            </w:pPr>
            <w:r w:rsidRPr="00327E67">
              <w:rPr>
                <w:rFonts w:cs="Arial"/>
                <w:szCs w:val="18"/>
              </w:rPr>
              <w:t>Bill Nguyen (BN)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9B5471" w14:textId="6CF64E82" w:rsidR="00862C60" w:rsidRPr="00B6236C" w:rsidRDefault="0020179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400120876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9033AC3" w14:textId="77777777" w:rsidR="00862C60" w:rsidRPr="00B6236C" w:rsidRDefault="00327E6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Algorithm Developer</w:t>
            </w:r>
          </w:p>
        </w:tc>
      </w:tr>
      <w:tr w:rsidR="00862C60" w:rsidRPr="00B6236C" w14:paraId="28341478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BC2658" w14:textId="77777777" w:rsidR="00862C60" w:rsidRPr="00327E67" w:rsidRDefault="00327E67">
            <w:pPr>
              <w:pStyle w:val="CovFormText"/>
              <w:rPr>
                <w:rFonts w:cs="Arial"/>
                <w:szCs w:val="18"/>
              </w:rPr>
            </w:pPr>
            <w:r w:rsidRPr="00327E67">
              <w:rPr>
                <w:rFonts w:cs="Arial"/>
                <w:szCs w:val="18"/>
              </w:rPr>
              <w:t>Dananjay Prabaharan (DP)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180AFC" w14:textId="402EC691" w:rsidR="00862C60" w:rsidRPr="00B6236C" w:rsidRDefault="0020179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400128524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A6A39B2" w14:textId="77777777" w:rsidR="00862C60" w:rsidRPr="00B6236C" w:rsidRDefault="00327E6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Algorithm Developer</w:t>
            </w:r>
          </w:p>
        </w:tc>
      </w:tr>
      <w:tr w:rsidR="00862C60" w:rsidRPr="00B6236C" w14:paraId="42337AD8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101F8E9" w14:textId="77777777" w:rsidR="00862C60" w:rsidRPr="00327E67" w:rsidRDefault="00327E67">
            <w:pPr>
              <w:pStyle w:val="CovFormText"/>
              <w:rPr>
                <w:rFonts w:cs="Arial"/>
                <w:szCs w:val="18"/>
              </w:rPr>
            </w:pPr>
            <w:r w:rsidRPr="00327E67">
              <w:rPr>
                <w:rFonts w:cs="Arial"/>
                <w:szCs w:val="18"/>
              </w:rPr>
              <w:t>Nishanth Raveendran (NR)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B7011F" w14:textId="5D846D89" w:rsidR="00862C60" w:rsidRPr="00B6236C" w:rsidRDefault="0020179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400121953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4EB2F37A" w14:textId="77777777" w:rsidR="00862C60" w:rsidRPr="00B6236C" w:rsidRDefault="00327E6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Front End Developers</w:t>
            </w:r>
          </w:p>
        </w:tc>
      </w:tr>
      <w:tr w:rsidR="00862C60" w:rsidRPr="00B6236C" w14:paraId="09833342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BFC7D0C" w14:textId="77777777"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0560143" w14:textId="77777777"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6E7B4140" w14:textId="77777777"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</w:tbl>
    <w:p w14:paraId="095219F6" w14:textId="77777777" w:rsidR="004266D5" w:rsidRPr="00B6236C" w:rsidRDefault="004266D5">
      <w:pPr>
        <w:rPr>
          <w:sz w:val="18"/>
          <w:szCs w:val="18"/>
        </w:rPr>
      </w:pPr>
    </w:p>
    <w:p w14:paraId="2DBAA193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527B5C" w:rsidRPr="00B6236C" w14:paraId="704BA7B2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6BD54883" w14:textId="77777777" w:rsidR="00527B5C" w:rsidRPr="00B6236C" w:rsidRDefault="00370A4D" w:rsidP="00862C6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527B5C" w:rsidRPr="00B6236C">
              <w:rPr>
                <w:sz w:val="18"/>
                <w:szCs w:val="18"/>
              </w:rPr>
              <w:t xml:space="preserve">. </w:t>
            </w:r>
            <w:r w:rsidR="00862C60">
              <w:rPr>
                <w:sz w:val="18"/>
                <w:szCs w:val="18"/>
              </w:rPr>
              <w:t>What has your team done since the last meeting</w:t>
            </w:r>
            <w:r w:rsidR="00527B5C" w:rsidRPr="00B6236C">
              <w:rPr>
                <w:sz w:val="18"/>
                <w:szCs w:val="18"/>
              </w:rPr>
              <w:t xml:space="preserve"> </w:t>
            </w:r>
            <w:r w:rsidR="00527B5C" w:rsidRPr="00527B5C">
              <w:rPr>
                <w:sz w:val="16"/>
                <w:szCs w:val="16"/>
              </w:rPr>
              <w:t>(documents</w:t>
            </w:r>
            <w:r w:rsidR="00862C60">
              <w:rPr>
                <w:sz w:val="16"/>
                <w:szCs w:val="16"/>
              </w:rPr>
              <w:t>, code</w:t>
            </w:r>
            <w:r w:rsidR="00527B5C" w:rsidRPr="00527B5C">
              <w:rPr>
                <w:sz w:val="16"/>
                <w:szCs w:val="16"/>
              </w:rPr>
              <w:t>, reading material, etc.)</w:t>
            </w:r>
            <w:r w:rsidR="00862C60">
              <w:rPr>
                <w:sz w:val="16"/>
                <w:szCs w:val="16"/>
              </w:rPr>
              <w:t>?</w:t>
            </w:r>
          </w:p>
        </w:tc>
      </w:tr>
      <w:tr w:rsidR="00527B5C" w:rsidRPr="00B6236C" w14:paraId="3700182E" w14:textId="77777777">
        <w:trPr>
          <w:cantSplit/>
        </w:trPr>
        <w:tc>
          <w:tcPr>
            <w:tcW w:w="6300" w:type="dxa"/>
            <w:shd w:val="pct12" w:color="auto" w:fill="FFFFFF"/>
          </w:tcPr>
          <w:p w14:paraId="216D5D4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80" w:type="dxa"/>
            <w:shd w:val="pct12" w:color="auto" w:fill="FFFFFF"/>
          </w:tcPr>
          <w:p w14:paraId="7B9FA815" w14:textId="77777777" w:rsidR="00527B5C" w:rsidRPr="00B6236C" w:rsidRDefault="00CB42B9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Owner(s)</w:t>
            </w:r>
          </w:p>
        </w:tc>
      </w:tr>
      <w:tr w:rsidR="00527B5C" w:rsidRPr="00B6236C" w14:paraId="72F1D1F0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AC5B94" w14:textId="3C04C0C1" w:rsidR="00527B5C" w:rsidRPr="00B6236C" w:rsidRDefault="0091709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41FF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5A1D2B38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0FEB5C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C4F5F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B76F7A9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0FF490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25FD6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571216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E0804DC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4AF2624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2D5DBC1F" w14:textId="77777777" w:rsidR="004D42BB" w:rsidRDefault="004D42BB" w:rsidP="00361221"/>
    <w:tbl>
      <w:tblPr>
        <w:tblW w:w="10155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7"/>
        <w:gridCol w:w="1418"/>
        <w:gridCol w:w="2409"/>
        <w:gridCol w:w="3261"/>
      </w:tblGrid>
      <w:tr w:rsidR="00203768" w:rsidRPr="00B6236C" w14:paraId="6FD27403" w14:textId="77777777" w:rsidTr="00203768">
        <w:trPr>
          <w:cantSplit/>
        </w:trPr>
        <w:tc>
          <w:tcPr>
            <w:tcW w:w="6894" w:type="dxa"/>
            <w:gridSpan w:val="3"/>
            <w:shd w:val="clear" w:color="auto" w:fill="800080"/>
          </w:tcPr>
          <w:p w14:paraId="0006BAD8" w14:textId="77777777" w:rsidR="00203768" w:rsidRPr="00B6236C" w:rsidRDefault="00370A4D" w:rsidP="0020376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 xml:space="preserve">Is anything slowing your team down on in your way? </w:t>
            </w:r>
          </w:p>
        </w:tc>
        <w:tc>
          <w:tcPr>
            <w:tcW w:w="3261" w:type="dxa"/>
            <w:shd w:val="clear" w:color="auto" w:fill="800080"/>
          </w:tcPr>
          <w:p w14:paraId="1D3AB22F" w14:textId="77777777" w:rsidR="00203768" w:rsidRDefault="00203768" w:rsidP="00203768">
            <w:pPr>
              <w:pStyle w:val="Heading3"/>
              <w:rPr>
                <w:sz w:val="18"/>
                <w:szCs w:val="18"/>
              </w:rPr>
            </w:pPr>
          </w:p>
        </w:tc>
      </w:tr>
      <w:tr w:rsidR="00203768" w:rsidRPr="00B6236C" w14:paraId="5FF76AEE" w14:textId="77777777" w:rsidTr="00203768">
        <w:trPr>
          <w:cantSplit/>
        </w:trPr>
        <w:tc>
          <w:tcPr>
            <w:tcW w:w="4485" w:type="dxa"/>
            <w:gridSpan w:val="2"/>
            <w:shd w:val="pct12" w:color="auto" w:fill="FFFFFF"/>
          </w:tcPr>
          <w:p w14:paraId="77B994BE" w14:textId="77777777"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2409" w:type="dxa"/>
            <w:shd w:val="pct12" w:color="auto" w:fill="FFFFFF"/>
          </w:tcPr>
          <w:p w14:paraId="258C2E64" w14:textId="77777777"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Route cause</w:t>
            </w:r>
            <w:r w:rsidR="00370A4D">
              <w:rPr>
                <w:b/>
                <w:szCs w:val="18"/>
              </w:rPr>
              <w:t>(s)</w:t>
            </w:r>
          </w:p>
        </w:tc>
        <w:tc>
          <w:tcPr>
            <w:tcW w:w="3261" w:type="dxa"/>
            <w:shd w:val="pct12" w:color="auto" w:fill="FFFFFF"/>
          </w:tcPr>
          <w:p w14:paraId="0DDC856D" w14:textId="77777777" w:rsidR="00203768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The TA feedback</w:t>
            </w:r>
          </w:p>
        </w:tc>
      </w:tr>
      <w:tr w:rsidR="00203768" w:rsidRPr="00B6236C" w14:paraId="65BFC73B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CE1F7A" w14:textId="77777777" w:rsidR="00203768" w:rsidRPr="00B6236C" w:rsidRDefault="00B73AAF" w:rsidP="00CB42B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Not knowing when the deadline of each specific thing is</w:t>
            </w: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9A5E31" w14:textId="77777777" w:rsidR="00203768" w:rsidRPr="00B6236C" w:rsidRDefault="00B73AAF" w:rsidP="00CB42B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Not checking outline correctly on Avenue</w:t>
            </w: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1C5397" w14:textId="77777777" w:rsidR="00203768" w:rsidRPr="00B6236C" w:rsidRDefault="00B73AAF" w:rsidP="00CB42B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Check Avenue and make sure you finish task at the correct deadline</w:t>
            </w:r>
          </w:p>
        </w:tc>
      </w:tr>
      <w:tr w:rsidR="00203768" w:rsidRPr="00B6236C" w14:paraId="03DB6AE4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4B1A8C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4626DB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D69AA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14:paraId="0EAD5E16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A04EEC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008004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3BC97C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14:paraId="129B6FB9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BFF22C6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5E5C2EB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A73AC08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11E87BAF" w14:textId="77777777" w:rsidTr="00E83240">
        <w:trPr>
          <w:cantSplit/>
        </w:trPr>
        <w:tc>
          <w:tcPr>
            <w:tcW w:w="6894" w:type="dxa"/>
            <w:gridSpan w:val="3"/>
            <w:shd w:val="clear" w:color="auto" w:fill="800080"/>
          </w:tcPr>
          <w:p w14:paraId="7019C440" w14:textId="77777777" w:rsidR="00370A4D" w:rsidRPr="00B6236C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What you about to change from the way another team is doing? (Complete it if you have met another team today) </w:t>
            </w:r>
          </w:p>
        </w:tc>
        <w:tc>
          <w:tcPr>
            <w:tcW w:w="3261" w:type="dxa"/>
            <w:shd w:val="clear" w:color="auto" w:fill="800080"/>
          </w:tcPr>
          <w:p w14:paraId="278AC65C" w14:textId="77777777" w:rsidR="00370A4D" w:rsidRDefault="00370A4D" w:rsidP="00E83240">
            <w:pPr>
              <w:pStyle w:val="Heading3"/>
              <w:rPr>
                <w:sz w:val="18"/>
                <w:szCs w:val="18"/>
              </w:rPr>
            </w:pPr>
          </w:p>
        </w:tc>
      </w:tr>
      <w:tr w:rsidR="00370A4D" w:rsidRPr="00B6236C" w14:paraId="6E929120" w14:textId="77777777" w:rsidTr="00370A4D">
        <w:trPr>
          <w:cantSplit/>
        </w:trPr>
        <w:tc>
          <w:tcPr>
            <w:tcW w:w="3067" w:type="dxa"/>
            <w:shd w:val="pct12" w:color="auto" w:fill="FFFFFF"/>
          </w:tcPr>
          <w:p w14:paraId="1EDDAE43" w14:textId="77777777" w:rsidR="00370A4D" w:rsidRPr="00B6236C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827" w:type="dxa"/>
            <w:gridSpan w:val="2"/>
            <w:shd w:val="pct12" w:color="auto" w:fill="FFFFFF"/>
          </w:tcPr>
          <w:p w14:paraId="3972F0F8" w14:textId="77777777" w:rsidR="00370A4D" w:rsidRPr="00B6236C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Another Team methods</w:t>
            </w:r>
          </w:p>
        </w:tc>
        <w:tc>
          <w:tcPr>
            <w:tcW w:w="3261" w:type="dxa"/>
            <w:shd w:val="pct12" w:color="auto" w:fill="FFFFFF"/>
          </w:tcPr>
          <w:p w14:paraId="09932F84" w14:textId="77777777" w:rsidR="00370A4D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Your reflection</w:t>
            </w:r>
          </w:p>
        </w:tc>
      </w:tr>
      <w:tr w:rsidR="00370A4D" w:rsidRPr="00B6236C" w14:paraId="7D33F590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D65EFB" w14:textId="1D6385CE" w:rsidR="00370A4D" w:rsidRPr="00B6236C" w:rsidRDefault="0091709E" w:rsidP="00E8324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067B74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BAFACB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06925EF6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60A1E1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2F1C5E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5FFDA5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5D11D11E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51C9CD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B78D6C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B93ACF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4AA403F1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F905567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F2905C5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F16A1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11380C25" w14:textId="77777777" w:rsidR="004D42BB" w:rsidRPr="00D1263A" w:rsidRDefault="004D42BB" w:rsidP="004D42BB">
      <w:pPr>
        <w:pStyle w:val="Heading1"/>
        <w:rPr>
          <w:b/>
          <w:color w:val="800080"/>
          <w:sz w:val="24"/>
          <w:szCs w:val="24"/>
        </w:rPr>
      </w:pPr>
      <w:r>
        <w:br w:type="page"/>
      </w:r>
      <w:r w:rsidRPr="00D1263A">
        <w:rPr>
          <w:b/>
          <w:color w:val="800080"/>
          <w:sz w:val="24"/>
          <w:szCs w:val="24"/>
        </w:rPr>
        <w:lastRenderedPageBreak/>
        <w:t>MEETING MINUTES</w:t>
      </w:r>
    </w:p>
    <w:p w14:paraId="2E36A7E2" w14:textId="77777777" w:rsidR="004D42BB" w:rsidRDefault="004D42BB" w:rsidP="004D42BB"/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</w:tblGrid>
      <w:tr w:rsidR="004D42BB" w:rsidRPr="006B4126" w14:paraId="20FE3D79" w14:textId="77777777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01D344AC" w14:textId="77777777" w:rsidR="004D42BB" w:rsidRPr="006B4126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4D42BB" w:rsidRPr="006B4126">
              <w:rPr>
                <w:sz w:val="18"/>
                <w:szCs w:val="18"/>
              </w:rPr>
              <w:t xml:space="preserve">. Notes, Decisions, Issues </w:t>
            </w:r>
          </w:p>
        </w:tc>
      </w:tr>
      <w:tr w:rsidR="004D42BB" w:rsidRPr="006B4126" w14:paraId="3894F05A" w14:textId="77777777">
        <w:trPr>
          <w:cantSplit/>
        </w:trPr>
        <w:tc>
          <w:tcPr>
            <w:tcW w:w="6300" w:type="dxa"/>
            <w:gridSpan w:val="6"/>
            <w:shd w:val="pct12" w:color="auto" w:fill="FFFFFF"/>
          </w:tcPr>
          <w:p w14:paraId="54890D45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gridSpan w:val="2"/>
            <w:shd w:val="pct12" w:color="auto" w:fill="FFFFFF"/>
          </w:tcPr>
          <w:p w14:paraId="28CEF765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shd w:val="pct12" w:color="auto" w:fill="FFFFFF"/>
          </w:tcPr>
          <w:p w14:paraId="26F5A3AD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Time</w:t>
            </w:r>
          </w:p>
        </w:tc>
      </w:tr>
      <w:tr w:rsidR="004D42BB" w:rsidRPr="006B4126" w14:paraId="4B65E7F8" w14:textId="77777777">
        <w:trPr>
          <w:cantSplit/>
        </w:trPr>
        <w:tc>
          <w:tcPr>
            <w:tcW w:w="6300" w:type="dxa"/>
            <w:gridSpan w:val="6"/>
          </w:tcPr>
          <w:p w14:paraId="44D571A1" w14:textId="77777777" w:rsidR="004D42BB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14:paraId="4B750B86" w14:textId="77777777" w:rsidR="000F4A74" w:rsidRPr="006B4126" w:rsidRDefault="000F4A74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Chose what idea we are going to do</w:t>
            </w:r>
          </w:p>
          <w:p w14:paraId="6447EBF1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14:paraId="36337BB4" w14:textId="77777777" w:rsidR="004D42BB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14:paraId="701D8B98" w14:textId="77777777" w:rsidR="000F4A74" w:rsidRPr="006B4126" w:rsidRDefault="000F4A74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Everyone</w:t>
            </w:r>
          </w:p>
        </w:tc>
        <w:tc>
          <w:tcPr>
            <w:tcW w:w="1620" w:type="dxa"/>
          </w:tcPr>
          <w:p w14:paraId="388132F1" w14:textId="77777777" w:rsidR="004D42BB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14:paraId="4F8C109B" w14:textId="77777777" w:rsidR="000F4A74" w:rsidRPr="006B4126" w:rsidRDefault="000F4A74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30 minutes</w:t>
            </w:r>
          </w:p>
        </w:tc>
      </w:tr>
      <w:tr w:rsidR="004D42BB" w:rsidRPr="006B4126" w14:paraId="17571804" w14:textId="77777777">
        <w:trPr>
          <w:cantSplit/>
        </w:trPr>
        <w:tc>
          <w:tcPr>
            <w:tcW w:w="6300" w:type="dxa"/>
            <w:gridSpan w:val="6"/>
          </w:tcPr>
          <w:p w14:paraId="1F80F0E2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14:paraId="30A5D523" w14:textId="77777777" w:rsidR="004D42BB" w:rsidRPr="006B4126" w:rsidRDefault="005D10AA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Decided what roles each individual is going to do (can change overtime)</w:t>
            </w:r>
          </w:p>
          <w:p w14:paraId="64EE5AAE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14:paraId="2719C38B" w14:textId="77777777" w:rsidR="004D42BB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14:paraId="226F686A" w14:textId="77777777" w:rsidR="005D10AA" w:rsidRPr="006B4126" w:rsidRDefault="005D10AA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Everyone</w:t>
            </w:r>
          </w:p>
        </w:tc>
        <w:tc>
          <w:tcPr>
            <w:tcW w:w="1620" w:type="dxa"/>
          </w:tcPr>
          <w:p w14:paraId="270577D6" w14:textId="77777777" w:rsidR="004D42BB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14:paraId="17D3119B" w14:textId="77777777" w:rsidR="005D10AA" w:rsidRPr="006B4126" w:rsidRDefault="005D10AA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 hour</w:t>
            </w:r>
          </w:p>
        </w:tc>
      </w:tr>
      <w:tr w:rsidR="004D42BB" w:rsidRPr="006B4126" w14:paraId="2EC24499" w14:textId="77777777">
        <w:trPr>
          <w:cantSplit/>
        </w:trPr>
        <w:tc>
          <w:tcPr>
            <w:tcW w:w="6300" w:type="dxa"/>
            <w:gridSpan w:val="6"/>
          </w:tcPr>
          <w:p w14:paraId="0341077B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14:paraId="70C8ABBC" w14:textId="77777777" w:rsidR="004D42BB" w:rsidRPr="006B4126" w:rsidRDefault="005D10AA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Discussed what we are gonna do before next week</w:t>
            </w:r>
          </w:p>
          <w:p w14:paraId="5D713206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14:paraId="5A990225" w14:textId="77777777" w:rsidR="004D42BB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14:paraId="3AF429D9" w14:textId="77777777" w:rsidR="005D10AA" w:rsidRPr="006B4126" w:rsidRDefault="005D10AA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Everyone</w:t>
            </w:r>
          </w:p>
        </w:tc>
        <w:tc>
          <w:tcPr>
            <w:tcW w:w="1620" w:type="dxa"/>
          </w:tcPr>
          <w:p w14:paraId="43F62C98" w14:textId="77777777" w:rsidR="004D42BB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14:paraId="561996FD" w14:textId="77777777" w:rsidR="005D10AA" w:rsidRPr="006B4126" w:rsidRDefault="005D10AA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30 minutes</w:t>
            </w:r>
          </w:p>
        </w:tc>
      </w:tr>
      <w:tr w:rsidR="004D42BB" w:rsidRPr="006B4126" w14:paraId="2398A479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6DCE6F81" w14:textId="77777777" w:rsidR="004D42BB" w:rsidRPr="006B4126" w:rsidRDefault="00370A4D" w:rsidP="00F15879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>What will your team do before the next meeting? (</w:t>
            </w:r>
            <w:r w:rsidR="004D42BB" w:rsidRPr="006B4126">
              <w:rPr>
                <w:sz w:val="18"/>
                <w:szCs w:val="18"/>
              </w:rPr>
              <w:t xml:space="preserve">Action </w:t>
            </w:r>
            <w:proofErr w:type="gramStart"/>
            <w:r w:rsidR="004D42BB" w:rsidRPr="006B4126">
              <w:rPr>
                <w:sz w:val="18"/>
                <w:szCs w:val="18"/>
              </w:rPr>
              <w:t>Items</w:t>
            </w:r>
            <w:r w:rsidR="00203768">
              <w:rPr>
                <w:sz w:val="18"/>
                <w:szCs w:val="18"/>
              </w:rPr>
              <w:t>)</w:t>
            </w:r>
            <w:r w:rsidR="004D42BB" w:rsidRPr="006B4126">
              <w:rPr>
                <w:sz w:val="18"/>
                <w:szCs w:val="18"/>
              </w:rPr>
              <w:t xml:space="preserve">   </w:t>
            </w:r>
            <w:proofErr w:type="gramEnd"/>
          </w:p>
        </w:tc>
      </w:tr>
      <w:tr w:rsidR="004D42BB" w:rsidRPr="006B4126" w14:paraId="03584A12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nil"/>
              <w:bottom w:val="nil"/>
            </w:tcBorders>
            <w:shd w:val="pct12" w:color="auto" w:fill="FFFFFF"/>
          </w:tcPr>
          <w:p w14:paraId="31EA6C22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09431458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6D702C16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D42BB" w:rsidRPr="006B4126" w14:paraId="556E257C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1E549A" w14:textId="77777777" w:rsidR="004D42BB" w:rsidRPr="006B4126" w:rsidRDefault="00B73AAF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Finish project plan document</w:t>
            </w: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A07D66" w14:textId="77777777" w:rsidR="004D42BB" w:rsidRPr="006B4126" w:rsidRDefault="00B73AAF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Everyone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AF789CD" w14:textId="77777777" w:rsidR="004D42BB" w:rsidRPr="006B4126" w:rsidRDefault="00B73AAF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03/01/2019</w:t>
            </w:r>
          </w:p>
        </w:tc>
      </w:tr>
      <w:tr w:rsidR="004D42BB" w:rsidRPr="006B4126" w14:paraId="1EBB52A1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A0DFBC" w14:textId="77777777" w:rsidR="004D42BB" w:rsidRPr="006B4126" w:rsidRDefault="00B73AAF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Complete project logs</w:t>
            </w: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B41966" w14:textId="77777777" w:rsidR="004D42BB" w:rsidRPr="006B4126" w:rsidRDefault="00B73AAF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SB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B3F1952" w14:textId="77777777" w:rsidR="004D42BB" w:rsidRPr="006B4126" w:rsidRDefault="00B73AAF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03/01/2019</w:t>
            </w:r>
          </w:p>
        </w:tc>
      </w:tr>
      <w:tr w:rsidR="004D42BB" w:rsidRPr="006B4126" w14:paraId="039A3E2F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5DBD49" w14:textId="77777777" w:rsidR="004D42BB" w:rsidRPr="006B4126" w:rsidRDefault="00B73AAF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Decide how we are gonna display project</w:t>
            </w: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336859" w14:textId="77777777" w:rsidR="004D42BB" w:rsidRPr="006B4126" w:rsidRDefault="00B73AAF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536D51A" w14:textId="77777777" w:rsidR="004D42BB" w:rsidRPr="006B4126" w:rsidRDefault="00B73AAF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03/01/2019</w:t>
            </w:r>
          </w:p>
        </w:tc>
      </w:tr>
      <w:tr w:rsidR="004D42BB" w:rsidRPr="006B4126" w14:paraId="6509925D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14:paraId="0765BCD3" w14:textId="77777777" w:rsidR="004D42BB" w:rsidRPr="006B4126" w:rsidRDefault="004D42BB" w:rsidP="00F15879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  <w:r w:rsidRPr="00377510">
              <w:rPr>
                <w:sz w:val="16"/>
                <w:szCs w:val="16"/>
              </w:rPr>
              <w:t>(if applicable)</w:t>
            </w:r>
          </w:p>
        </w:tc>
      </w:tr>
      <w:tr w:rsidR="004D42BB" w:rsidRPr="006B4126" w14:paraId="6C69482F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B40DDF7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 w:rsidRPr="006B4126"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020F3" w14:textId="47174831" w:rsidR="004D42BB" w:rsidRPr="006B4126" w:rsidRDefault="002E5A10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03/28/2019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E4CEA69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999B5" w14:textId="5D50FF6F" w:rsidR="004D42BB" w:rsidRPr="006B4126" w:rsidRDefault="002E5A10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2:30pm – 4:30pm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C1A8D3E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97138" w14:textId="07642815" w:rsidR="004D42BB" w:rsidRPr="006B4126" w:rsidRDefault="002E5A10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JHE 249</w:t>
            </w:r>
          </w:p>
        </w:tc>
      </w:tr>
      <w:tr w:rsidR="004D42BB" w:rsidRPr="006B4126" w14:paraId="3855C63E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E0320EC" w14:textId="77777777"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 w:rsidRPr="006B4126"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12BC4C" w14:textId="16AE0391" w:rsidR="004D42BB" w:rsidRPr="006B4126" w:rsidRDefault="002E5A10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  <w:r>
              <w:rPr>
                <w:szCs w:val="18"/>
              </w:rPr>
              <w:t>Our team’s objective for this week is to create the necessary files to read the data provided by the Amazon dataset.</w:t>
            </w:r>
          </w:p>
          <w:p w14:paraId="5ECEA326" w14:textId="77777777"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p w14:paraId="4DA2FF68" w14:textId="77777777" w:rsidR="004266D5" w:rsidRDefault="004266D5" w:rsidP="004D42BB">
      <w:pPr>
        <w:pStyle w:val="Footer"/>
        <w:tabs>
          <w:tab w:val="clear" w:pos="4320"/>
          <w:tab w:val="clear" w:pos="8640"/>
        </w:tabs>
      </w:pPr>
    </w:p>
    <w:sectPr w:rsidR="004266D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9D5C7B" w14:textId="77777777" w:rsidR="006F02DE" w:rsidRDefault="006F02DE">
      <w:r>
        <w:separator/>
      </w:r>
    </w:p>
  </w:endnote>
  <w:endnote w:type="continuationSeparator" w:id="0">
    <w:p w14:paraId="007BD547" w14:textId="77777777" w:rsidR="006F02DE" w:rsidRDefault="006F0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91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391"/>
    </w:tblGrid>
    <w:tr w:rsidR="00203768" w14:paraId="6C052C41" w14:textId="77777777" w:rsidTr="00203768">
      <w:trPr>
        <w:trHeight w:val="350"/>
      </w:trPr>
      <w:tc>
        <w:tcPr>
          <w:tcW w:w="10391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26EA941D" w14:textId="77777777" w:rsidR="00203768" w:rsidRDefault="00203768" w:rsidP="00203768">
          <w:pPr>
            <w:pStyle w:val="Header"/>
            <w:rPr>
              <w:b w:val="0"/>
            </w:rPr>
          </w:pPr>
          <w:r w:rsidRPr="00203768">
            <w:rPr>
              <w:b w:val="0"/>
            </w:rPr>
            <w:t xml:space="preserve">This template should be used for all team meetings </w:t>
          </w:r>
          <w:r>
            <w:rPr>
              <w:b w:val="0"/>
            </w:rPr>
            <w:t xml:space="preserve">and </w:t>
          </w:r>
          <w:r w:rsidRPr="00203768">
            <w:rPr>
              <w:b w:val="0"/>
            </w:rPr>
            <w:t>should be submitted as an attachment to a project log entry</w:t>
          </w:r>
          <w:r>
            <w:rPr>
              <w:b w:val="0"/>
            </w:rPr>
            <w:t>.</w:t>
          </w:r>
        </w:p>
        <w:p w14:paraId="1040E8AA" w14:textId="77777777" w:rsidR="00370A4D" w:rsidRPr="00203768" w:rsidRDefault="00370A4D" w:rsidP="00203768">
          <w:pPr>
            <w:pStyle w:val="Header"/>
            <w:rPr>
              <w:b w:val="0"/>
            </w:rPr>
          </w:pPr>
          <w:r>
            <w:rPr>
              <w:b w:val="0"/>
            </w:rPr>
            <w:t>Add rows to the tables when it is necessary.</w:t>
          </w:r>
        </w:p>
        <w:p w14:paraId="252A8A37" w14:textId="77777777" w:rsidR="00203768" w:rsidRPr="001D7DC5" w:rsidRDefault="00203768" w:rsidP="00203768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Submitted by: [Name]</w:t>
          </w:r>
        </w:p>
      </w:tc>
    </w:tr>
  </w:tbl>
  <w:p w14:paraId="1D7FB65F" w14:textId="77777777" w:rsidR="00203768" w:rsidRPr="002A6FDA" w:rsidRDefault="00203768" w:rsidP="00203768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143DE1" w14:textId="77777777" w:rsidR="006F02DE" w:rsidRDefault="006F02DE">
      <w:r>
        <w:separator/>
      </w:r>
    </w:p>
  </w:footnote>
  <w:footnote w:type="continuationSeparator" w:id="0">
    <w:p w14:paraId="4EB4BD22" w14:textId="77777777" w:rsidR="006F02DE" w:rsidRDefault="006F02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A3DF6" w14:textId="77777777" w:rsidR="00203768" w:rsidRPr="00203768" w:rsidRDefault="00203768" w:rsidP="00203768">
    <w:pPr>
      <w:pStyle w:val="Header"/>
    </w:pPr>
    <w:r>
      <w:t>CS/SE 2XB3: Final Project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1D82E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6D5"/>
    <w:rsid w:val="000F4A74"/>
    <w:rsid w:val="001071C3"/>
    <w:rsid w:val="00155255"/>
    <w:rsid w:val="001D7DC5"/>
    <w:rsid w:val="0020179A"/>
    <w:rsid w:val="00203768"/>
    <w:rsid w:val="002936AD"/>
    <w:rsid w:val="002A6FDA"/>
    <w:rsid w:val="002E5A10"/>
    <w:rsid w:val="00327E67"/>
    <w:rsid w:val="00361221"/>
    <w:rsid w:val="00370A4D"/>
    <w:rsid w:val="003B2F07"/>
    <w:rsid w:val="003F5690"/>
    <w:rsid w:val="004266D5"/>
    <w:rsid w:val="00434BC7"/>
    <w:rsid w:val="00476A2F"/>
    <w:rsid w:val="004D42BB"/>
    <w:rsid w:val="00527B5C"/>
    <w:rsid w:val="0053679B"/>
    <w:rsid w:val="005A6D89"/>
    <w:rsid w:val="005D10AA"/>
    <w:rsid w:val="00603CBA"/>
    <w:rsid w:val="006F02DE"/>
    <w:rsid w:val="007241C9"/>
    <w:rsid w:val="008013ED"/>
    <w:rsid w:val="00842848"/>
    <w:rsid w:val="00857CFB"/>
    <w:rsid w:val="00862C60"/>
    <w:rsid w:val="008D414E"/>
    <w:rsid w:val="008E589B"/>
    <w:rsid w:val="0091709E"/>
    <w:rsid w:val="00927B59"/>
    <w:rsid w:val="009F19E3"/>
    <w:rsid w:val="00AA17EE"/>
    <w:rsid w:val="00AA44D2"/>
    <w:rsid w:val="00AC7AD9"/>
    <w:rsid w:val="00AD7C8F"/>
    <w:rsid w:val="00AF26B6"/>
    <w:rsid w:val="00AF28E1"/>
    <w:rsid w:val="00B36BC4"/>
    <w:rsid w:val="00B6236C"/>
    <w:rsid w:val="00B73AAF"/>
    <w:rsid w:val="00BF2C48"/>
    <w:rsid w:val="00C15A88"/>
    <w:rsid w:val="00C6291B"/>
    <w:rsid w:val="00C94BEB"/>
    <w:rsid w:val="00CB42B9"/>
    <w:rsid w:val="00D1263A"/>
    <w:rsid w:val="00DB7394"/>
    <w:rsid w:val="00E83240"/>
    <w:rsid w:val="00F15879"/>
    <w:rsid w:val="00F24950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663B68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99"/>
    <w:lsdException w:name="List Table 7 Colorful Accent 5" w:uiPriority="99"/>
    <w:lsdException w:name="List Table 1 Light Accent 6" w:uiPriority="99"/>
    <w:lsdException w:name="List Table 2 Accent 6" w:uiPriority="99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Settings\mmatthew\Application Data\Microsoft\Templates\Project Charter Form_1.0.dot</Template>
  <TotalTime>2</TotalTime>
  <Pages>2</Pages>
  <Words>289</Words>
  <Characters>1648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 </dc:description>
  <cp:lastModifiedBy>Rathy Praba</cp:lastModifiedBy>
  <cp:revision>8</cp:revision>
  <cp:lastPrinted>2007-02-07T14:13:00Z</cp:lastPrinted>
  <dcterms:created xsi:type="dcterms:W3CDTF">2019-04-03T21:50:00Z</dcterms:created>
  <dcterms:modified xsi:type="dcterms:W3CDTF">2019-04-09T01:13:00Z</dcterms:modified>
  <cp:category> Rev 1.1; last template edit 3-5-05 gje</cp:category>
</cp:coreProperties>
</file>