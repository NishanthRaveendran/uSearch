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112D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38F5CCAE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0A659C8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48BA12A4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2569F8D8" w14:textId="77777777" w:rsidR="00203768" w:rsidRPr="00B6236C" w:rsidRDefault="007B475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D7C3315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50C0AACF" w14:textId="77777777" w:rsidR="00203768" w:rsidRPr="00B6236C" w:rsidRDefault="007B475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14D01EC5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77335610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7798E4A" w14:textId="77777777" w:rsidR="004266D5" w:rsidRPr="00B6236C" w:rsidRDefault="008A6CD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28/03/2019</w:t>
            </w:r>
          </w:p>
        </w:tc>
        <w:tc>
          <w:tcPr>
            <w:tcW w:w="1637" w:type="dxa"/>
            <w:shd w:val="pct12" w:color="auto" w:fill="FFFFFF"/>
          </w:tcPr>
          <w:p w14:paraId="5D5464B4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09A83399" w14:textId="77777777" w:rsidR="004266D5" w:rsidRPr="00B6236C" w:rsidRDefault="007B475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7725A691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0F392929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1EECC936" w14:textId="77777777" w:rsidR="004266D5" w:rsidRPr="00B6236C" w:rsidRDefault="007B475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7CEFE2BF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19DABA31" w14:textId="77777777" w:rsidR="004266D5" w:rsidRPr="00B6236C" w:rsidRDefault="007B475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7A73EE6D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1B4A5EF3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C8EBF36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3E58266E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C89648C" w14:textId="77777777" w:rsidR="004266D5" w:rsidRDefault="00F1427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Our team’s objective for this week is to create the necessary files to read the data provided by the Amazon dataset. </w:t>
            </w:r>
          </w:p>
          <w:p w14:paraId="0F294C13" w14:textId="77777777" w:rsidR="00CE6EFD" w:rsidRPr="00B6236C" w:rsidRDefault="00CE6EFD">
            <w:pPr>
              <w:pStyle w:val="CovFormText"/>
              <w:rPr>
                <w:szCs w:val="18"/>
              </w:rPr>
            </w:pPr>
          </w:p>
        </w:tc>
      </w:tr>
    </w:tbl>
    <w:p w14:paraId="56C72646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6BA4A838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31141CE1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33D04641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26D66D4C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0B2BC751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298A2593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F14270" w:rsidRPr="00B6236C" w14:paraId="50B7CA46" w14:textId="77777777" w:rsidTr="00CE6EFD">
        <w:trPr>
          <w:cantSplit/>
          <w:trHeight w:val="360"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3FAE3" w14:textId="77777777" w:rsidR="00F14270" w:rsidRPr="00327E67" w:rsidRDefault="00F1427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5CB70B" w14:textId="050CC5D7" w:rsidR="00F14270" w:rsidRPr="00B6236C" w:rsidRDefault="00CE6EFD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E7265E" w14:textId="77777777" w:rsidR="00F14270" w:rsidRPr="00B6236C" w:rsidRDefault="00F1427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F14270" w:rsidRPr="00B6236C" w14:paraId="28F12DC4" w14:textId="77777777" w:rsidTr="00CE6EFD">
        <w:trPr>
          <w:cantSplit/>
          <w:trHeight w:val="318"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7CF60" w14:textId="77777777" w:rsidR="00F14270" w:rsidRPr="00327E67" w:rsidRDefault="00F1427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3B5797" w14:textId="560E6A13" w:rsidR="00F14270" w:rsidRPr="00B6236C" w:rsidRDefault="00CE6EFD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9BFACD" w14:textId="77777777" w:rsidR="00F14270" w:rsidRPr="00B6236C" w:rsidRDefault="00F1427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F14270" w:rsidRPr="00B6236C" w14:paraId="055EEF6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580E2" w14:textId="77777777" w:rsidR="00F14270" w:rsidRPr="00327E67" w:rsidRDefault="00F1427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E3F4A" w14:textId="1C2D2FA4" w:rsidR="00F14270" w:rsidRPr="00B6236C" w:rsidRDefault="00CE6EFD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2E9D8C" w14:textId="77777777" w:rsidR="00F14270" w:rsidRPr="00B6236C" w:rsidRDefault="00F1427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F14270" w:rsidRPr="00B6236C" w14:paraId="16A50C2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612662F" w14:textId="77777777" w:rsidR="00F14270" w:rsidRPr="00327E67" w:rsidRDefault="00F1427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AE6DBE9" w14:textId="020831C0" w:rsidR="00F14270" w:rsidRPr="00B6236C" w:rsidRDefault="00CE6EFD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58F5461" w14:textId="77777777" w:rsidR="00F14270" w:rsidRPr="00B6236C" w:rsidRDefault="00F1427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F14270" w:rsidRPr="00B6236C" w14:paraId="1A071216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4D09C12" w14:textId="77777777" w:rsidR="00F14270" w:rsidRPr="00B6236C" w:rsidRDefault="00F1427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003F32" w14:textId="77777777" w:rsidR="00F14270" w:rsidRPr="00B6236C" w:rsidRDefault="00F1427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E854724" w14:textId="77777777" w:rsidR="00F14270" w:rsidRPr="00B6236C" w:rsidRDefault="00F14270">
            <w:pPr>
              <w:pStyle w:val="CovFormText"/>
              <w:rPr>
                <w:szCs w:val="18"/>
              </w:rPr>
            </w:pPr>
          </w:p>
        </w:tc>
      </w:tr>
    </w:tbl>
    <w:p w14:paraId="1C4D9FF3" w14:textId="77777777" w:rsidR="004266D5" w:rsidRPr="00B6236C" w:rsidRDefault="004266D5">
      <w:pPr>
        <w:rPr>
          <w:sz w:val="18"/>
          <w:szCs w:val="18"/>
        </w:rPr>
      </w:pPr>
    </w:p>
    <w:p w14:paraId="68FDEB77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26CA7C6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03F2B4A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36C0234D" w14:textId="77777777">
        <w:trPr>
          <w:cantSplit/>
        </w:trPr>
        <w:tc>
          <w:tcPr>
            <w:tcW w:w="6300" w:type="dxa"/>
            <w:shd w:val="pct12" w:color="auto" w:fill="FFFFFF"/>
          </w:tcPr>
          <w:p w14:paraId="5D6D345D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417EC10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077B99" w:rsidRPr="00B6236C" w14:paraId="495552E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7212F" w14:textId="7E4F7429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Scrum Document, Project Logs, and Meeting Minutes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0C43F" w14:textId="492847D3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Nishanth Raveendran, Shesan Balachandran, and Dananjay Prabaharan</w:t>
            </w:r>
          </w:p>
        </w:tc>
      </w:tr>
      <w:tr w:rsidR="00077B99" w:rsidRPr="00B6236C" w14:paraId="31C4BE9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59E2E5" w14:textId="2F072847" w:rsidR="00077B99" w:rsidRPr="00B6236C" w:rsidRDefault="00077B99" w:rsidP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Chose which idea we are going to pursue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6264E0" w14:textId="2E333415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</w:tr>
      <w:tr w:rsidR="00077B99" w:rsidRPr="00B6236C" w14:paraId="185A6E0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173AF" w14:textId="443B9B04" w:rsidR="00077B99" w:rsidRPr="00B6236C" w:rsidRDefault="00077B99" w:rsidP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Allocated the roles for each team member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4FFAEE" w14:textId="2681E147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</w:tr>
      <w:tr w:rsidR="00077B99" w:rsidRPr="00B6236C" w14:paraId="3653636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3CD0A6" w14:textId="77777777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1D47AD" w14:textId="77777777" w:rsidR="00077B99" w:rsidRPr="00B6236C" w:rsidRDefault="00077B9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8186E89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27E42559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1C553FA2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0D76F6BB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417604ED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767990C2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30B362FB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6CE8FE70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553CEF2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7C3D9" w14:textId="40A0EB8F" w:rsidR="00203768" w:rsidRPr="00B6236C" w:rsidRDefault="00077B99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14E2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0CED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6CFA788C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B01A4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C6DC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3C6BA6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46A1AD48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EF8A5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C2D91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8CB8FE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36F392CB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381882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51610A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0495C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096442A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39534DDD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4BDEE223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47B06A57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5FC1C4DD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27AA48AC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4AB2C806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69CD524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C757A" w14:textId="78799687" w:rsidR="00370A4D" w:rsidRPr="00B6236C" w:rsidRDefault="00077B99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3BC6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FE1F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DAA62E0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AE7A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6CF4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AEB88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29BDDF72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FF42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57E2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A4F0F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53C5130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31E17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A3964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6C8178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6039E0B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73D2CC5B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2D3F5D39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78F6C062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5F5BE44F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72E823A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4EACB69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52E6126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759C072A" w14:textId="77777777">
        <w:trPr>
          <w:cantSplit/>
        </w:trPr>
        <w:tc>
          <w:tcPr>
            <w:tcW w:w="6300" w:type="dxa"/>
            <w:gridSpan w:val="6"/>
          </w:tcPr>
          <w:p w14:paraId="59CBD544" w14:textId="16149651" w:rsidR="004D42BB" w:rsidRPr="006B4126" w:rsidRDefault="0059280D" w:rsidP="0059280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creating the Scrum Documents and Project Logs</w:t>
            </w:r>
          </w:p>
        </w:tc>
        <w:tc>
          <w:tcPr>
            <w:tcW w:w="2160" w:type="dxa"/>
            <w:gridSpan w:val="2"/>
          </w:tcPr>
          <w:p w14:paraId="7BC179ED" w14:textId="2ED7508F" w:rsidR="004D42BB" w:rsidRPr="006B4126" w:rsidRDefault="0059280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Nishanth Raveendran &amp; Shesan Balachandran</w:t>
            </w:r>
          </w:p>
        </w:tc>
        <w:tc>
          <w:tcPr>
            <w:tcW w:w="1620" w:type="dxa"/>
          </w:tcPr>
          <w:p w14:paraId="486F6C56" w14:textId="153A3B18" w:rsidR="004D42BB" w:rsidRPr="006B4126" w:rsidRDefault="0059280D" w:rsidP="00077B9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</w:t>
            </w:r>
          </w:p>
        </w:tc>
      </w:tr>
      <w:tr w:rsidR="004D42BB" w:rsidRPr="006B4126" w14:paraId="7A238746" w14:textId="77777777">
        <w:trPr>
          <w:cantSplit/>
        </w:trPr>
        <w:tc>
          <w:tcPr>
            <w:tcW w:w="6300" w:type="dxa"/>
            <w:gridSpan w:val="6"/>
          </w:tcPr>
          <w:p w14:paraId="0F9062F6" w14:textId="63BC3197" w:rsidR="004D42BB" w:rsidRPr="006B4126" w:rsidRDefault="0071490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Made progress on </w:t>
            </w:r>
            <w:r w:rsidR="0059280D">
              <w:rPr>
                <w:szCs w:val="18"/>
              </w:rPr>
              <w:t>creating the necessary files to read the dataset</w:t>
            </w:r>
          </w:p>
          <w:p w14:paraId="313126F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5AFF8DE" w14:textId="09D1305B" w:rsidR="004D42BB" w:rsidRPr="006B4126" w:rsidRDefault="0059280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Shesan Balachandran</w:t>
            </w:r>
          </w:p>
        </w:tc>
        <w:tc>
          <w:tcPr>
            <w:tcW w:w="1620" w:type="dxa"/>
          </w:tcPr>
          <w:p w14:paraId="0AEB2628" w14:textId="3938C509" w:rsidR="004D42BB" w:rsidRPr="006B4126" w:rsidRDefault="0059280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</w:t>
            </w:r>
          </w:p>
        </w:tc>
      </w:tr>
      <w:tr w:rsidR="004D42BB" w:rsidRPr="006B4126" w14:paraId="275CA81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FB11417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 w14:paraId="1296843B" w14:textId="77777777" w:rsidTr="0071490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0"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28A9969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0D02A14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8F10D43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540FFD60" w14:textId="77777777" w:rsidTr="00077B9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B8A73" w14:textId="4B5A5B1D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the Scrum Documents, Project Logs, and Meeting Minutes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B2E66" w14:textId="64665275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SB, DP, NR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8FE9FA" w14:textId="44763410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03/07/2019</w:t>
            </w:r>
          </w:p>
        </w:tc>
      </w:tr>
      <w:tr w:rsidR="004D42BB" w:rsidRPr="006B4126" w14:paraId="398983AE" w14:textId="77777777" w:rsidTr="0071490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838C0" w14:textId="0BCB0A2C" w:rsidR="004D42BB" w:rsidRPr="006B4126" w:rsidRDefault="0071490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making the files to read the dataset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5CE4E" w14:textId="0156F0B6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6854CA" w14:textId="0DA79C2C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03/07/2019</w:t>
            </w:r>
          </w:p>
        </w:tc>
      </w:tr>
      <w:tr w:rsidR="004D42BB" w:rsidRPr="006B4126" w14:paraId="6F7C50E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D69D3" w14:textId="6DA232F1" w:rsidR="004D42BB" w:rsidRPr="006B4126" w:rsidRDefault="0071490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Make a sample sketch as to how the UI would look like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1A5A9" w14:textId="24489961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DD0E59" w14:textId="721F0F6F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03/07/2019</w:t>
            </w:r>
          </w:p>
        </w:tc>
      </w:tr>
      <w:tr w:rsidR="004D42BB" w:rsidRPr="006B4126" w14:paraId="42A40447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37E52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5F47D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854A75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540DCFFF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944EB91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7834B5AE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F15DE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D2357" w14:textId="0CF24B3F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03/07/2019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B319D1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37490" w14:textId="098B35AD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2:30pm – 4:30pm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77B748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46ED" w14:textId="3C96D124" w:rsidR="004D42BB" w:rsidRPr="006B4126" w:rsidRDefault="00077B99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JHE 249</w:t>
            </w:r>
          </w:p>
        </w:tc>
      </w:tr>
      <w:tr w:rsidR="004D42BB" w:rsidRPr="006B4126" w14:paraId="3528EAEF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92ACE46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802DD" w14:textId="28CD6288" w:rsidR="004D42BB" w:rsidRPr="006B4126" w:rsidRDefault="00077B99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szCs w:val="18"/>
              </w:rPr>
              <w:t>Our team’s objective for this week is to research about potential Searching and Sorting Algorithms we could use within uSearch.</w:t>
            </w:r>
          </w:p>
          <w:p w14:paraId="71D28AE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7DC9B341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62019" w14:textId="77777777" w:rsidR="007E1364" w:rsidRDefault="007E1364">
      <w:r>
        <w:separator/>
      </w:r>
    </w:p>
  </w:endnote>
  <w:endnote w:type="continuationSeparator" w:id="0">
    <w:p w14:paraId="428E3283" w14:textId="77777777" w:rsidR="007E1364" w:rsidRDefault="007E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50B6D428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28DC39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05955678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D22F250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10F5EE5B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F42C8" w14:textId="77777777" w:rsidR="007E1364" w:rsidRDefault="007E1364">
      <w:r>
        <w:separator/>
      </w:r>
    </w:p>
  </w:footnote>
  <w:footnote w:type="continuationSeparator" w:id="0">
    <w:p w14:paraId="3404CA6E" w14:textId="77777777" w:rsidR="007E1364" w:rsidRDefault="007E13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8DB24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A940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45035AA"/>
    <w:multiLevelType w:val="hybridMultilevel"/>
    <w:tmpl w:val="0600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B1C95"/>
    <w:multiLevelType w:val="hybridMultilevel"/>
    <w:tmpl w:val="7E8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077B99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527B5C"/>
    <w:rsid w:val="0053679B"/>
    <w:rsid w:val="0059280D"/>
    <w:rsid w:val="005A6D89"/>
    <w:rsid w:val="00714903"/>
    <w:rsid w:val="00755CDB"/>
    <w:rsid w:val="007B475E"/>
    <w:rsid w:val="007E1364"/>
    <w:rsid w:val="008013ED"/>
    <w:rsid w:val="00842848"/>
    <w:rsid w:val="00857CFB"/>
    <w:rsid w:val="00862C60"/>
    <w:rsid w:val="008A6CD8"/>
    <w:rsid w:val="008D414E"/>
    <w:rsid w:val="008E589B"/>
    <w:rsid w:val="00927B59"/>
    <w:rsid w:val="00940305"/>
    <w:rsid w:val="009F19E3"/>
    <w:rsid w:val="00AA44D2"/>
    <w:rsid w:val="00AF26B6"/>
    <w:rsid w:val="00B36BC4"/>
    <w:rsid w:val="00B6236C"/>
    <w:rsid w:val="00C6291B"/>
    <w:rsid w:val="00C94BEB"/>
    <w:rsid w:val="00CB42B9"/>
    <w:rsid w:val="00CE6EFD"/>
    <w:rsid w:val="00D1263A"/>
    <w:rsid w:val="00DB7394"/>
    <w:rsid w:val="00E83240"/>
    <w:rsid w:val="00F1427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E159D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10</TotalTime>
  <Pages>3</Pages>
  <Words>310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7</cp:revision>
  <cp:lastPrinted>2007-02-07T14:13:00Z</cp:lastPrinted>
  <dcterms:created xsi:type="dcterms:W3CDTF">2019-04-03T22:09:00Z</dcterms:created>
  <dcterms:modified xsi:type="dcterms:W3CDTF">2019-04-09T01:13:00Z</dcterms:modified>
  <cp:category> Rev 1.1; last template edit 3-5-05 gje</cp:category>
</cp:coreProperties>
</file>