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7DEB9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4E81441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7843420C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65DF287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3D2E1AFB" w14:textId="77777777" w:rsidR="00203768" w:rsidRPr="00B6236C" w:rsidRDefault="00AA71B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uSearch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2CCDE547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71E1A351" w14:textId="77777777" w:rsidR="00203768" w:rsidRPr="00B6236C" w:rsidRDefault="00AA71B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</w:p>
        </w:tc>
      </w:tr>
      <w:tr w:rsidR="004266D5" w:rsidRPr="00B6236C" w14:paraId="6BA0460E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4749CEA7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7589C617" w14:textId="77777777" w:rsidR="004266D5" w:rsidRPr="00B6236C" w:rsidRDefault="00AA71B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07/03/2019</w:t>
            </w:r>
          </w:p>
        </w:tc>
        <w:tc>
          <w:tcPr>
            <w:tcW w:w="1637" w:type="dxa"/>
            <w:shd w:val="pct12" w:color="auto" w:fill="FFFFFF"/>
          </w:tcPr>
          <w:p w14:paraId="4181500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18E6DC5B" w14:textId="77777777" w:rsidR="004266D5" w:rsidRPr="00B6236C" w:rsidRDefault="00AA71B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2:30pm – 4:30pm</w:t>
            </w:r>
          </w:p>
        </w:tc>
      </w:tr>
      <w:tr w:rsidR="004266D5" w:rsidRPr="00B6236C" w14:paraId="700D2C88" w14:textId="77777777" w:rsidTr="00AA71B6">
        <w:trPr>
          <w:cantSplit/>
          <w:trHeight w:val="313"/>
          <w:tblHeader/>
        </w:trPr>
        <w:tc>
          <w:tcPr>
            <w:tcW w:w="2339" w:type="dxa"/>
            <w:shd w:val="pct12" w:color="auto" w:fill="FFFFFF"/>
          </w:tcPr>
          <w:p w14:paraId="7EAC6D5C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37EC6061" w14:textId="77777777" w:rsidR="004266D5" w:rsidRPr="00B6236C" w:rsidRDefault="00AA71B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Dananjay Prabaharan</w:t>
            </w:r>
          </w:p>
        </w:tc>
        <w:tc>
          <w:tcPr>
            <w:tcW w:w="1637" w:type="dxa"/>
            <w:shd w:val="pct12" w:color="auto" w:fill="FFFFFF"/>
          </w:tcPr>
          <w:p w14:paraId="023A29C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0C6093A7" w14:textId="77777777" w:rsidR="004266D5" w:rsidRPr="00B6236C" w:rsidRDefault="00AA71B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JHE 249</w:t>
            </w:r>
          </w:p>
        </w:tc>
      </w:tr>
    </w:tbl>
    <w:p w14:paraId="44725D73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7BCC6342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277DFA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4AD66799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BD1FBE1" w14:textId="77777777" w:rsidR="004266D5" w:rsidRDefault="00AA71B6" w:rsidP="00A475DF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Our team’s objective for this week is to </w:t>
            </w:r>
            <w:r w:rsidR="00A475DF">
              <w:rPr>
                <w:szCs w:val="18"/>
              </w:rPr>
              <w:t xml:space="preserve">make progress on implementing the Product ADT. </w:t>
            </w:r>
          </w:p>
          <w:p w14:paraId="6B08C765" w14:textId="01189EAE" w:rsidR="00772A92" w:rsidRPr="00B6236C" w:rsidRDefault="00772A92" w:rsidP="00A475DF">
            <w:pPr>
              <w:pStyle w:val="CovFormText"/>
              <w:rPr>
                <w:szCs w:val="18"/>
              </w:rPr>
            </w:pPr>
            <w:bookmarkStart w:id="0" w:name="_GoBack"/>
            <w:bookmarkEnd w:id="0"/>
          </w:p>
        </w:tc>
      </w:tr>
    </w:tbl>
    <w:p w14:paraId="1E5146CE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7B3361EE" w14:textId="77777777" w:rsidTr="00301879">
        <w:trPr>
          <w:cantSplit/>
          <w:trHeight w:val="355"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F1607BB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22E3BEAD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7D40CEDC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3A4CC13D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2D9E099E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AA71B6" w:rsidRPr="00B6236C" w14:paraId="71E251B6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6C93E" w14:textId="77777777" w:rsidR="00AA71B6" w:rsidRPr="00327E67" w:rsidRDefault="00AA71B6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Shesan Balachandran (SB)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331390" w14:textId="49006594" w:rsidR="00AA71B6" w:rsidRPr="00B6236C" w:rsidRDefault="00772A92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400134706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822C17" w14:textId="77777777" w:rsidR="00AA71B6" w:rsidRPr="00B6236C" w:rsidRDefault="00AA71B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</w:tr>
      <w:tr w:rsidR="00AA71B6" w:rsidRPr="00B6236C" w14:paraId="32AC63A2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59E6B" w14:textId="77777777" w:rsidR="00AA71B6" w:rsidRPr="00327E67" w:rsidRDefault="00AA71B6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Bill Nguyen (BN)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B268B" w14:textId="2F45B90E" w:rsidR="00AA71B6" w:rsidRPr="00B6236C" w:rsidRDefault="00772A92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400120876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827AC4" w14:textId="77777777" w:rsidR="00AA71B6" w:rsidRPr="00B6236C" w:rsidRDefault="00AA71B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Front End Developers</w:t>
            </w:r>
          </w:p>
        </w:tc>
      </w:tr>
      <w:tr w:rsidR="00AA71B6" w:rsidRPr="00B6236C" w14:paraId="3B88BB96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6FAB2" w14:textId="77777777" w:rsidR="00AA71B6" w:rsidRPr="00327E67" w:rsidRDefault="00AA71B6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Dananjay Prabaharan (DP)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7C4505" w14:textId="20D92335" w:rsidR="00AA71B6" w:rsidRPr="00B6236C" w:rsidRDefault="00772A92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400128524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70C028" w14:textId="77777777" w:rsidR="00AA71B6" w:rsidRPr="00B6236C" w:rsidRDefault="00AA71B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AA71B6" w:rsidRPr="00B6236C" w14:paraId="021EA4F7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791497B" w14:textId="77777777" w:rsidR="00AA71B6" w:rsidRPr="00327E67" w:rsidRDefault="00AA71B6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Nishanth Raveendran (NR)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BBC9AF2" w14:textId="452868EB" w:rsidR="00AA71B6" w:rsidRPr="00B6236C" w:rsidRDefault="00772A92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400121953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D9116A6" w14:textId="77777777" w:rsidR="00AA71B6" w:rsidRPr="00B6236C" w:rsidRDefault="00AA71B6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AA71B6" w:rsidRPr="00B6236C" w14:paraId="293AA1BE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CAB5638" w14:textId="77777777" w:rsidR="00AA71B6" w:rsidRPr="00B6236C" w:rsidRDefault="00AA71B6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4178EEC" w14:textId="77777777" w:rsidR="00AA71B6" w:rsidRPr="00B6236C" w:rsidRDefault="00AA71B6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6D29F6C" w14:textId="77777777" w:rsidR="00AA71B6" w:rsidRPr="00B6236C" w:rsidRDefault="00AA71B6">
            <w:pPr>
              <w:pStyle w:val="CovFormText"/>
              <w:rPr>
                <w:szCs w:val="18"/>
              </w:rPr>
            </w:pPr>
          </w:p>
        </w:tc>
      </w:tr>
    </w:tbl>
    <w:p w14:paraId="495BAFA5" w14:textId="77777777" w:rsidR="004266D5" w:rsidRPr="00B6236C" w:rsidRDefault="004266D5">
      <w:pPr>
        <w:rPr>
          <w:sz w:val="18"/>
          <w:szCs w:val="18"/>
        </w:rPr>
      </w:pPr>
    </w:p>
    <w:p w14:paraId="5D6E1A91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24553BBB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63FE0D68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4BA42269" w14:textId="77777777">
        <w:trPr>
          <w:cantSplit/>
        </w:trPr>
        <w:tc>
          <w:tcPr>
            <w:tcW w:w="6300" w:type="dxa"/>
            <w:shd w:val="pct12" w:color="auto" w:fill="FFFFFF"/>
          </w:tcPr>
          <w:p w14:paraId="74E12C74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7D734ED4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3FB20133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8F8AC" w14:textId="77777777" w:rsidR="00527B5C" w:rsidRPr="00B6236C" w:rsidRDefault="00AA71B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 Scrum Document, Project Logs, and Meeting Minutes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8D938" w14:textId="77777777" w:rsidR="00527B5C" w:rsidRPr="00B6236C" w:rsidRDefault="00AA71B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Nishanth Raveendran, Shesan Balachandran, and Dananjay Prabaharan</w:t>
            </w:r>
          </w:p>
        </w:tc>
      </w:tr>
      <w:tr w:rsidR="00527B5C" w:rsidRPr="00B6236C" w14:paraId="1FD622D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4E2C9" w14:textId="77777777" w:rsidR="00527B5C" w:rsidRPr="00B6236C" w:rsidRDefault="00AA71B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Implemented Product ADT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DD0A05" w14:textId="77777777" w:rsidR="00527B5C" w:rsidRPr="00B6236C" w:rsidRDefault="00AA71B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Shesan Balachandran</w:t>
            </w:r>
          </w:p>
        </w:tc>
      </w:tr>
      <w:tr w:rsidR="00527B5C" w:rsidRPr="00B6236C" w14:paraId="1BC3F2EB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3F882" w14:textId="77777777" w:rsidR="00527B5C" w:rsidRPr="00B6236C" w:rsidRDefault="00366B1D" w:rsidP="00366B1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Updated</w:t>
            </w:r>
            <w:r w:rsidR="00AA71B6">
              <w:rPr>
                <w:szCs w:val="18"/>
              </w:rPr>
              <w:t xml:space="preserve"> </w:t>
            </w:r>
            <w:r>
              <w:rPr>
                <w:szCs w:val="18"/>
              </w:rPr>
              <w:t>UI on</w:t>
            </w:r>
            <w:r w:rsidR="00AA71B6">
              <w:rPr>
                <w:szCs w:val="18"/>
              </w:rPr>
              <w:t xml:space="preserve"> Android Studios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181F9" w14:textId="77777777" w:rsidR="00527B5C" w:rsidRPr="00B6236C" w:rsidRDefault="00AA71B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Bill Nguyen</w:t>
            </w:r>
          </w:p>
        </w:tc>
      </w:tr>
      <w:tr w:rsidR="00527B5C" w:rsidRPr="00B6236C" w14:paraId="194388E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74AE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F04E14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4EE90361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271"/>
        <w:gridCol w:w="1559"/>
        <w:gridCol w:w="4258"/>
      </w:tblGrid>
      <w:tr w:rsidR="00203768" w:rsidRPr="00B6236C" w14:paraId="309D7F8F" w14:textId="77777777" w:rsidTr="0017519B">
        <w:trPr>
          <w:cantSplit/>
        </w:trPr>
        <w:tc>
          <w:tcPr>
            <w:tcW w:w="5897" w:type="dxa"/>
            <w:gridSpan w:val="3"/>
            <w:shd w:val="clear" w:color="auto" w:fill="800080"/>
          </w:tcPr>
          <w:p w14:paraId="5C336FD0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4258" w:type="dxa"/>
            <w:shd w:val="clear" w:color="auto" w:fill="800080"/>
          </w:tcPr>
          <w:p w14:paraId="3C5554A8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366B1D" w:rsidRPr="00B6236C" w14:paraId="7E535F09" w14:textId="77777777" w:rsidTr="0017519B">
        <w:trPr>
          <w:cantSplit/>
        </w:trPr>
        <w:tc>
          <w:tcPr>
            <w:tcW w:w="4338" w:type="dxa"/>
            <w:gridSpan w:val="2"/>
            <w:shd w:val="pct12" w:color="auto" w:fill="FFFFFF"/>
          </w:tcPr>
          <w:p w14:paraId="25335237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1559" w:type="dxa"/>
            <w:shd w:val="pct12" w:color="auto" w:fill="FFFFFF"/>
          </w:tcPr>
          <w:p w14:paraId="3CE5C379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4258" w:type="dxa"/>
            <w:shd w:val="pct12" w:color="auto" w:fill="FFFFFF"/>
          </w:tcPr>
          <w:p w14:paraId="5588DB56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366B1D" w:rsidRPr="00B6236C" w14:paraId="464D2117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33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1D294" w14:textId="77777777" w:rsidR="00203768" w:rsidRPr="00B6236C" w:rsidRDefault="00366B1D" w:rsidP="00366B1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Sacrificing time to study for the 2AA4 Midterm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870C7" w14:textId="77777777" w:rsidR="00203768" w:rsidRPr="00B6236C" w:rsidRDefault="00366B1D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Procasination</w:t>
            </w: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B432E" w14:textId="77777777" w:rsidR="00203768" w:rsidRPr="00B6236C" w:rsidRDefault="00366B1D" w:rsidP="001751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Organize time and make </w:t>
            </w:r>
            <w:r w:rsidR="0017519B">
              <w:rPr>
                <w:szCs w:val="18"/>
              </w:rPr>
              <w:t>a weekly schedule</w:t>
            </w:r>
          </w:p>
        </w:tc>
      </w:tr>
      <w:tr w:rsidR="00366B1D" w:rsidRPr="00B6236C" w14:paraId="35D030A3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33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B3FFB" w14:textId="77777777" w:rsidR="00203768" w:rsidRPr="00B6236C" w:rsidRDefault="00366B1D" w:rsidP="00366B1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Sacrificing time to complete the 2AA4 Assignment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244BF" w14:textId="77777777" w:rsidR="00203768" w:rsidRPr="00B6236C" w:rsidRDefault="00366B1D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Procasination</w:t>
            </w: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40E94" w14:textId="77777777" w:rsidR="00203768" w:rsidRPr="00B6236C" w:rsidRDefault="0017519B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Organize time and make a weekly schedule</w:t>
            </w:r>
          </w:p>
        </w:tc>
      </w:tr>
      <w:tr w:rsidR="00366B1D" w:rsidRPr="00B6236C" w14:paraId="679B86F7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33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6B423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994AC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77B21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66B1D" w:rsidRPr="00B6236C" w14:paraId="1E437BC2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338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49593D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54637D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5796C7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2D98DA7F" w14:textId="77777777" w:rsidTr="0017519B">
        <w:trPr>
          <w:cantSplit/>
        </w:trPr>
        <w:tc>
          <w:tcPr>
            <w:tcW w:w="5897" w:type="dxa"/>
            <w:gridSpan w:val="3"/>
            <w:shd w:val="clear" w:color="auto" w:fill="800080"/>
          </w:tcPr>
          <w:p w14:paraId="1DEF897C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4258" w:type="dxa"/>
            <w:shd w:val="clear" w:color="auto" w:fill="800080"/>
          </w:tcPr>
          <w:p w14:paraId="097A22E1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16355E66" w14:textId="77777777" w:rsidTr="0017519B">
        <w:trPr>
          <w:cantSplit/>
        </w:trPr>
        <w:tc>
          <w:tcPr>
            <w:tcW w:w="3067" w:type="dxa"/>
            <w:shd w:val="pct12" w:color="auto" w:fill="FFFFFF"/>
          </w:tcPr>
          <w:p w14:paraId="5C02FBEC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830" w:type="dxa"/>
            <w:gridSpan w:val="2"/>
            <w:shd w:val="pct12" w:color="auto" w:fill="FFFFFF"/>
          </w:tcPr>
          <w:p w14:paraId="79877901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4258" w:type="dxa"/>
            <w:shd w:val="pct12" w:color="auto" w:fill="FFFFFF"/>
          </w:tcPr>
          <w:p w14:paraId="5D3A0742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41B32299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3265B" w14:textId="77777777" w:rsidR="00370A4D" w:rsidRPr="00B6236C" w:rsidRDefault="0017519B" w:rsidP="00E832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28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93267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82A1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6675BDEB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431FA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8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1010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30994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65EAE07B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3BAE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8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55A2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F584A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48138F2" w14:textId="77777777" w:rsidTr="0017519B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B2AF7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83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03425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25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01443FE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C72754E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3E0AFF90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26B16F28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46FB0311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58CC658F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00020C0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6995233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1975D72C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17519B" w:rsidRPr="006B4126" w14:paraId="5296E402" w14:textId="77777777">
        <w:trPr>
          <w:cantSplit/>
        </w:trPr>
        <w:tc>
          <w:tcPr>
            <w:tcW w:w="6300" w:type="dxa"/>
            <w:gridSpan w:val="6"/>
          </w:tcPr>
          <w:p w14:paraId="0AB326D6" w14:textId="77777777" w:rsidR="0017519B" w:rsidRPr="006B4126" w:rsidRDefault="0017519B" w:rsidP="00301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what we were going to do for next week</w:t>
            </w:r>
          </w:p>
          <w:p w14:paraId="15E5A979" w14:textId="77777777" w:rsidR="0017519B" w:rsidRPr="006B4126" w:rsidRDefault="0017519B" w:rsidP="005B7D4A">
            <w:pPr>
              <w:pStyle w:val="CovFormText"/>
              <w:keepNext/>
              <w:keepLines/>
              <w:rPr>
                <w:szCs w:val="18"/>
              </w:rPr>
            </w:pPr>
          </w:p>
          <w:p w14:paraId="26A3569C" w14:textId="77777777" w:rsidR="0017519B" w:rsidRPr="006B4126" w:rsidRDefault="0017519B" w:rsidP="005B7D4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633E555E" w14:textId="77777777" w:rsidR="0017519B" w:rsidRPr="006B4126" w:rsidRDefault="0017519B" w:rsidP="001751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</w:tcPr>
          <w:p w14:paraId="695DE7EA" w14:textId="3C76F4AF" w:rsidR="0017519B" w:rsidRPr="006B4126" w:rsidRDefault="005A01C8" w:rsidP="005A01C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 Minutes</w:t>
            </w:r>
          </w:p>
        </w:tc>
      </w:tr>
      <w:tr w:rsidR="0017519B" w:rsidRPr="006B4126" w14:paraId="6CCE140F" w14:textId="77777777">
        <w:trPr>
          <w:cantSplit/>
        </w:trPr>
        <w:tc>
          <w:tcPr>
            <w:tcW w:w="6300" w:type="dxa"/>
            <w:gridSpan w:val="6"/>
          </w:tcPr>
          <w:p w14:paraId="2763272A" w14:textId="319AD70F" w:rsidR="0017519B" w:rsidRPr="006B4126" w:rsidRDefault="00301879" w:rsidP="00301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Decided on what methods we could use for the Product ADT (Getters, Setters, Compare, etc)</w:t>
            </w:r>
          </w:p>
        </w:tc>
        <w:tc>
          <w:tcPr>
            <w:tcW w:w="2160" w:type="dxa"/>
            <w:gridSpan w:val="2"/>
          </w:tcPr>
          <w:p w14:paraId="21E24B9A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Shesan</w:t>
            </w:r>
          </w:p>
        </w:tc>
        <w:tc>
          <w:tcPr>
            <w:tcW w:w="1620" w:type="dxa"/>
          </w:tcPr>
          <w:p w14:paraId="017B2884" w14:textId="5C1A06D9" w:rsidR="0017519B" w:rsidRPr="006B4126" w:rsidRDefault="005A01C8" w:rsidP="005A01C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 Minutes</w:t>
            </w:r>
          </w:p>
        </w:tc>
      </w:tr>
      <w:tr w:rsidR="0017519B" w:rsidRPr="006B4126" w14:paraId="57A0EF1A" w14:textId="77777777">
        <w:trPr>
          <w:cantSplit/>
        </w:trPr>
        <w:tc>
          <w:tcPr>
            <w:tcW w:w="6300" w:type="dxa"/>
            <w:gridSpan w:val="6"/>
          </w:tcPr>
          <w:p w14:paraId="323F5382" w14:textId="6D858E8B" w:rsidR="0017519B" w:rsidRPr="006B4126" w:rsidRDefault="005A01C8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on implementing the Product ADT</w:t>
            </w:r>
          </w:p>
          <w:p w14:paraId="427375D9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627CD494" w14:textId="0B67990A" w:rsidR="0017519B" w:rsidRPr="006B4126" w:rsidRDefault="005A01C8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Shesan</w:t>
            </w:r>
          </w:p>
        </w:tc>
        <w:tc>
          <w:tcPr>
            <w:tcW w:w="1620" w:type="dxa"/>
          </w:tcPr>
          <w:p w14:paraId="69F42E4B" w14:textId="18031D46" w:rsidR="0017519B" w:rsidRPr="006B4126" w:rsidRDefault="005A01C8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 Hour 15 Minutes</w:t>
            </w:r>
          </w:p>
        </w:tc>
      </w:tr>
      <w:tr w:rsidR="0017519B" w:rsidRPr="006B4126" w14:paraId="5CC89B8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019BF3" w14:textId="77777777" w:rsidR="0017519B" w:rsidRPr="006B4126" w:rsidRDefault="0017519B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What will your team do before the next meeting? (</w:t>
            </w:r>
            <w:r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Pr="006B4126">
              <w:rPr>
                <w:sz w:val="18"/>
                <w:szCs w:val="18"/>
              </w:rPr>
              <w:t>Items</w:t>
            </w:r>
            <w:r>
              <w:rPr>
                <w:sz w:val="18"/>
                <w:szCs w:val="18"/>
              </w:rPr>
              <w:t>)</w:t>
            </w:r>
            <w:r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17519B" w:rsidRPr="006B4126" w14:paraId="3C63B585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1702A917" w14:textId="77777777" w:rsidR="0017519B" w:rsidRPr="006B4126" w:rsidRDefault="0017519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5C1D892E" w14:textId="77777777" w:rsidR="0017519B" w:rsidRPr="006B4126" w:rsidRDefault="0017519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424A1E5" w14:textId="77777777" w:rsidR="0017519B" w:rsidRPr="006B4126" w:rsidRDefault="0017519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17519B" w:rsidRPr="006B4126" w14:paraId="77AF73D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377560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Read the textbook and research on potential Searching/Sorting Algorithms we could use to effectively organize the data provided by the dataset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9EB758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NR, DP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DEC9224" w14:textId="77777777" w:rsidR="0017519B" w:rsidRPr="006B4126" w:rsidRDefault="00794C8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03/14</w:t>
            </w:r>
            <w:r w:rsidR="0017519B">
              <w:rPr>
                <w:szCs w:val="18"/>
              </w:rPr>
              <w:t>/2019</w:t>
            </w:r>
          </w:p>
        </w:tc>
      </w:tr>
      <w:tr w:rsidR="0017519B" w:rsidRPr="006B4126" w14:paraId="3BEDDBE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C46F1" w14:textId="77777777" w:rsidR="0017519B" w:rsidRPr="006B4126" w:rsidRDefault="0017519B" w:rsidP="001751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Update UI for uSearch (Android Studios) 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A4FD0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14A440" w14:textId="77777777" w:rsidR="0017519B" w:rsidRPr="006B4126" w:rsidRDefault="00794C8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03/14/2019</w:t>
            </w:r>
          </w:p>
        </w:tc>
      </w:tr>
      <w:tr w:rsidR="0017519B" w:rsidRPr="006B4126" w14:paraId="6A8402A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191C28" w14:textId="77777777" w:rsidR="0017519B" w:rsidRPr="006B4126" w:rsidRDefault="0017519B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Update Meeting Minutes, Scrum Document, and Project Log for this week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5A0711" w14:textId="77777777" w:rsidR="0017519B" w:rsidRPr="006B4126" w:rsidRDefault="0017519B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SB, NR, DP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CDFD88" w14:textId="77777777" w:rsidR="0017519B" w:rsidRPr="006B4126" w:rsidRDefault="00794C81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03/14</w:t>
            </w:r>
            <w:r w:rsidR="0017519B">
              <w:rPr>
                <w:szCs w:val="18"/>
              </w:rPr>
              <w:t>/2019</w:t>
            </w:r>
          </w:p>
        </w:tc>
      </w:tr>
      <w:tr w:rsidR="0017519B" w:rsidRPr="006B4126" w14:paraId="36B259D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7907F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1F3652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573CDFE" w14:textId="77777777" w:rsidR="0017519B" w:rsidRPr="006B4126" w:rsidRDefault="0017519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519B" w:rsidRPr="006B4126" w14:paraId="14987D34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732CB13E" w14:textId="77777777" w:rsidR="0017519B" w:rsidRPr="006B4126" w:rsidRDefault="0017519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17519B" w:rsidRPr="006B4126" w14:paraId="361FA379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907FA19" w14:textId="77777777" w:rsidR="0017519B" w:rsidRPr="006B4126" w:rsidRDefault="0017519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2727E" w14:textId="330EDFB3" w:rsidR="0017519B" w:rsidRPr="006B4126" w:rsidRDefault="00C018BD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03/14/2019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8BF0459" w14:textId="77777777" w:rsidR="0017519B" w:rsidRPr="006B4126" w:rsidRDefault="0017519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68321" w14:textId="7723D60C" w:rsidR="0017519B" w:rsidRPr="006B4126" w:rsidRDefault="00C018BD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2:30pm – 4:30pm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1B16DB1" w14:textId="77777777" w:rsidR="0017519B" w:rsidRPr="006B4126" w:rsidRDefault="0017519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9FDEF" w14:textId="34D78DEF" w:rsidR="0017519B" w:rsidRPr="006B4126" w:rsidRDefault="00C018BD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JHE 249</w:t>
            </w:r>
          </w:p>
        </w:tc>
      </w:tr>
      <w:tr w:rsidR="0017519B" w:rsidRPr="006B4126" w14:paraId="3556C559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6CF3724" w14:textId="77777777" w:rsidR="0017519B" w:rsidRPr="006B4126" w:rsidRDefault="0017519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834649" w14:textId="596B4396" w:rsidR="0017519B" w:rsidRPr="006B4126" w:rsidRDefault="00C018BD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Our team’s objective for this week is to implement the Sorting</w:t>
            </w:r>
            <w:r w:rsidR="00A32F69">
              <w:rPr>
                <w:b w:val="0"/>
                <w:szCs w:val="18"/>
              </w:rPr>
              <w:t xml:space="preserve"> &amp; Searching</w:t>
            </w:r>
            <w:r>
              <w:rPr>
                <w:b w:val="0"/>
                <w:szCs w:val="18"/>
              </w:rPr>
              <w:t xml:space="preserve"> Algorithm. </w:t>
            </w:r>
          </w:p>
          <w:p w14:paraId="752C08B4" w14:textId="77777777" w:rsidR="0017519B" w:rsidRPr="006B4126" w:rsidRDefault="0017519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5CDDA6CB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E56D1" w14:textId="77777777" w:rsidR="006E5971" w:rsidRDefault="006E5971">
      <w:r>
        <w:separator/>
      </w:r>
    </w:p>
  </w:endnote>
  <w:endnote w:type="continuationSeparator" w:id="0">
    <w:p w14:paraId="2431D233" w14:textId="77777777" w:rsidR="006E5971" w:rsidRDefault="006E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3F0DE511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AC5AAD4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5C3732C6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4CA3B2C4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13198B2E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647B0" w14:textId="77777777" w:rsidR="006E5971" w:rsidRDefault="006E5971">
      <w:r>
        <w:separator/>
      </w:r>
    </w:p>
  </w:footnote>
  <w:footnote w:type="continuationSeparator" w:id="0">
    <w:p w14:paraId="3E61415A" w14:textId="77777777" w:rsidR="006E5971" w:rsidRDefault="006E59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9E7DF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FEF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6B1C95"/>
    <w:multiLevelType w:val="hybridMultilevel"/>
    <w:tmpl w:val="7E82E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F039D"/>
    <w:multiLevelType w:val="hybridMultilevel"/>
    <w:tmpl w:val="B078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1071C3"/>
    <w:rsid w:val="00155255"/>
    <w:rsid w:val="0017519B"/>
    <w:rsid w:val="001D7DC5"/>
    <w:rsid w:val="00203768"/>
    <w:rsid w:val="002A6FDA"/>
    <w:rsid w:val="00301879"/>
    <w:rsid w:val="003521CC"/>
    <w:rsid w:val="00361221"/>
    <w:rsid w:val="00366B1D"/>
    <w:rsid w:val="00370A4D"/>
    <w:rsid w:val="003B2F07"/>
    <w:rsid w:val="004266D5"/>
    <w:rsid w:val="00434BC7"/>
    <w:rsid w:val="00476A2F"/>
    <w:rsid w:val="004D42BB"/>
    <w:rsid w:val="00527B5C"/>
    <w:rsid w:val="0053679B"/>
    <w:rsid w:val="005A01C8"/>
    <w:rsid w:val="005A6D89"/>
    <w:rsid w:val="006E5971"/>
    <w:rsid w:val="00772A92"/>
    <w:rsid w:val="00794C81"/>
    <w:rsid w:val="008013ED"/>
    <w:rsid w:val="00842848"/>
    <w:rsid w:val="00857CFB"/>
    <w:rsid w:val="00862C60"/>
    <w:rsid w:val="008D024B"/>
    <w:rsid w:val="008D414E"/>
    <w:rsid w:val="008E589B"/>
    <w:rsid w:val="00927B59"/>
    <w:rsid w:val="009F19E3"/>
    <w:rsid w:val="00A32F69"/>
    <w:rsid w:val="00A475DF"/>
    <w:rsid w:val="00AA44D2"/>
    <w:rsid w:val="00AA71B6"/>
    <w:rsid w:val="00AF26B6"/>
    <w:rsid w:val="00B36BC4"/>
    <w:rsid w:val="00B6236C"/>
    <w:rsid w:val="00C018BD"/>
    <w:rsid w:val="00C6291B"/>
    <w:rsid w:val="00C94BEB"/>
    <w:rsid w:val="00CB42B9"/>
    <w:rsid w:val="00D1263A"/>
    <w:rsid w:val="00DB7394"/>
    <w:rsid w:val="00E10121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3648A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5</TotalTime>
  <Pages>2</Pages>
  <Words>344</Words>
  <Characters>2028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Rathy Praba</cp:lastModifiedBy>
  <cp:revision>8</cp:revision>
  <cp:lastPrinted>2007-02-07T14:13:00Z</cp:lastPrinted>
  <dcterms:created xsi:type="dcterms:W3CDTF">2019-04-03T21:45:00Z</dcterms:created>
  <dcterms:modified xsi:type="dcterms:W3CDTF">2019-04-09T01:12:00Z</dcterms:modified>
  <cp:category> Rev 1.1; last template edit 3-5-05 gje</cp:category>
</cp:coreProperties>
</file>