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BE2D1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2889295E" w14:textId="77777777"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14:paraId="33806DEB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3104D2E4" w14:textId="77777777"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14:paraId="211B4335" w14:textId="77777777" w:rsidR="00203768" w:rsidRPr="00B6236C" w:rsidRDefault="00753B1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uSearch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2DEDFB95" w14:textId="77777777"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14:paraId="1DD946DE" w14:textId="77777777" w:rsidR="00203768" w:rsidRPr="00B6236C" w:rsidRDefault="00753B1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12</w:t>
            </w:r>
          </w:p>
        </w:tc>
      </w:tr>
      <w:tr w:rsidR="004266D5" w:rsidRPr="00B6236C" w14:paraId="49852EE6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61059DD8" w14:textId="77777777"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(</w:t>
            </w:r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14:paraId="2F8560A1" w14:textId="77777777" w:rsidR="004266D5" w:rsidRPr="00B6236C" w:rsidRDefault="00753B1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14/03/2019</w:t>
            </w:r>
          </w:p>
        </w:tc>
        <w:tc>
          <w:tcPr>
            <w:tcW w:w="1637" w:type="dxa"/>
            <w:shd w:val="pct12" w:color="auto" w:fill="FFFFFF"/>
          </w:tcPr>
          <w:p w14:paraId="2AD8CF5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14:paraId="5A960D32" w14:textId="77777777" w:rsidR="004266D5" w:rsidRPr="00B6236C" w:rsidRDefault="00753B1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2:30pm – 4:30pm</w:t>
            </w:r>
          </w:p>
        </w:tc>
      </w:tr>
      <w:tr w:rsidR="004266D5" w:rsidRPr="00B6236C" w14:paraId="4D19B6C0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1565117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14:paraId="615AAE08" w14:textId="77777777" w:rsidR="004266D5" w:rsidRPr="00B6236C" w:rsidRDefault="00753B1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Dananjay Prabaharan</w:t>
            </w:r>
          </w:p>
        </w:tc>
        <w:tc>
          <w:tcPr>
            <w:tcW w:w="1637" w:type="dxa"/>
            <w:shd w:val="pct12" w:color="auto" w:fill="FFFFFF"/>
          </w:tcPr>
          <w:p w14:paraId="6ED35985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14:paraId="3D1E43BE" w14:textId="77777777" w:rsidR="004266D5" w:rsidRPr="00B6236C" w:rsidRDefault="00753B1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JHE 249</w:t>
            </w:r>
          </w:p>
        </w:tc>
      </w:tr>
    </w:tbl>
    <w:p w14:paraId="6E84BEB6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78CF17DD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75953996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 w14:paraId="3B10C059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3BD37A89" w14:textId="4CD51D08" w:rsidR="004266D5" w:rsidRPr="00B6236C" w:rsidRDefault="00753B17" w:rsidP="004A385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Our team’s objective for this week is to implement the Sorting &amp; Searching Algorithm.</w:t>
            </w:r>
          </w:p>
        </w:tc>
      </w:tr>
    </w:tbl>
    <w:p w14:paraId="0CAFE35D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 w14:paraId="1413E01F" w14:textId="7777777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2B20FC5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14:paraId="7C24E220" w14:textId="77777777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14:paraId="5989B9C9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14:paraId="13A93A86" w14:textId="77777777"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14:paraId="5E36ECBC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753B17" w:rsidRPr="00B6236C" w14:paraId="5EE086B9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03F32A" w14:textId="77777777" w:rsidR="00753B17" w:rsidRPr="00327E67" w:rsidRDefault="00753B17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Shesan Balachandran (SB)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9470BE" w14:textId="5D1013D1" w:rsidR="00753B17" w:rsidRPr="00B6236C" w:rsidRDefault="004A3856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400134706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1B604BD" w14:textId="77777777" w:rsidR="00753B17" w:rsidRPr="00B6236C" w:rsidRDefault="00753B17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</w:tr>
      <w:tr w:rsidR="00753B17" w:rsidRPr="00B6236C" w14:paraId="5E297043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9D4CA8" w14:textId="77777777" w:rsidR="00753B17" w:rsidRPr="00327E67" w:rsidRDefault="00753B17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Bill Nguyen (BN)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92C6FC" w14:textId="432AD3E7" w:rsidR="00753B17" w:rsidRPr="00B6236C" w:rsidRDefault="004A3856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400120876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8E8985A" w14:textId="77777777" w:rsidR="00753B17" w:rsidRPr="00B6236C" w:rsidRDefault="00753B17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Front End Developers</w:t>
            </w:r>
          </w:p>
        </w:tc>
      </w:tr>
      <w:tr w:rsidR="00753B17" w:rsidRPr="00B6236C" w14:paraId="3069CA6B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C4A3B0" w14:textId="77777777" w:rsidR="00753B17" w:rsidRPr="00327E67" w:rsidRDefault="00753B17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Dananjay Prabaharan (DP)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C87F9C" w14:textId="11705682" w:rsidR="00753B17" w:rsidRPr="00B6236C" w:rsidRDefault="004A3856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400128524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6D47A6F" w14:textId="77777777" w:rsidR="00753B17" w:rsidRPr="00B6236C" w:rsidRDefault="00753B17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Algorithm Developer</w:t>
            </w:r>
          </w:p>
        </w:tc>
      </w:tr>
      <w:tr w:rsidR="00753B17" w:rsidRPr="00B6236C" w14:paraId="377E748A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873965" w14:textId="77777777" w:rsidR="00753B17" w:rsidRPr="00327E67" w:rsidRDefault="00753B17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Nishanth Raveendran (NR)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FB1BF52" w14:textId="28904EC6" w:rsidR="00753B17" w:rsidRPr="00B6236C" w:rsidRDefault="004A3856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400121953</w:t>
            </w:r>
            <w:bookmarkStart w:id="0" w:name="_GoBack"/>
            <w:bookmarkEnd w:id="0"/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1056849" w14:textId="77777777" w:rsidR="00753B17" w:rsidRPr="00B6236C" w:rsidRDefault="00753B17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Algorithm Developer</w:t>
            </w:r>
          </w:p>
        </w:tc>
      </w:tr>
      <w:tr w:rsidR="00753B17" w:rsidRPr="00B6236C" w14:paraId="26FDFAF3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9499892" w14:textId="77777777" w:rsidR="00753B17" w:rsidRPr="00B6236C" w:rsidRDefault="00753B17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76EC29F" w14:textId="77777777" w:rsidR="00753B17" w:rsidRPr="00B6236C" w:rsidRDefault="00753B17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1F2D46B3" w14:textId="77777777" w:rsidR="00753B17" w:rsidRPr="00B6236C" w:rsidRDefault="00753B17">
            <w:pPr>
              <w:pStyle w:val="CovFormText"/>
              <w:rPr>
                <w:szCs w:val="18"/>
              </w:rPr>
            </w:pPr>
          </w:p>
        </w:tc>
      </w:tr>
    </w:tbl>
    <w:p w14:paraId="7890FF69" w14:textId="77777777" w:rsidR="004266D5" w:rsidRPr="00B6236C" w:rsidRDefault="004266D5">
      <w:pPr>
        <w:rPr>
          <w:sz w:val="18"/>
          <w:szCs w:val="18"/>
        </w:rPr>
      </w:pPr>
    </w:p>
    <w:p w14:paraId="6DA355C1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 w14:paraId="45B40CB2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E1DBBA2" w14:textId="77777777"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 w14:paraId="15EA49F3" w14:textId="77777777">
        <w:trPr>
          <w:cantSplit/>
        </w:trPr>
        <w:tc>
          <w:tcPr>
            <w:tcW w:w="6300" w:type="dxa"/>
            <w:shd w:val="pct12" w:color="auto" w:fill="FFFFFF"/>
          </w:tcPr>
          <w:p w14:paraId="2757D026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14:paraId="6ED90038" w14:textId="77777777"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753B17" w:rsidRPr="00B6236C" w14:paraId="3EDF5A5A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3AE71" w14:textId="77777777" w:rsidR="00753B17" w:rsidRPr="00B6236C" w:rsidRDefault="00753B17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Updated Scrum Document, Project Logs, and Meeting Minutes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E8039C" w14:textId="77777777" w:rsidR="00753B17" w:rsidRPr="00B6236C" w:rsidRDefault="00753B17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Nishanth Raveendran, Shesan Balachandran, and Dananjay Prabaharan</w:t>
            </w:r>
          </w:p>
        </w:tc>
      </w:tr>
      <w:tr w:rsidR="00753B17" w:rsidRPr="00B6236C" w14:paraId="4EA48CFA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9A1114" w14:textId="77777777" w:rsidR="00753B17" w:rsidRPr="00B6236C" w:rsidRDefault="00753B17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Researched on what Searching and Sorting Algorithms we could use for our application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8DF2B3" w14:textId="77777777" w:rsidR="00753B17" w:rsidRPr="00B6236C" w:rsidRDefault="00753B17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Dananjay Prabahran &amp; Nishanth Raveendran</w:t>
            </w:r>
          </w:p>
        </w:tc>
      </w:tr>
      <w:tr w:rsidR="00753B17" w:rsidRPr="00B6236C" w14:paraId="02E2432D" w14:textId="77777777" w:rsidTr="00753B1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6"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C12565" w14:textId="77777777" w:rsidR="00753B17" w:rsidRPr="00B6236C" w:rsidRDefault="00753B17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Updated UI on Android Studios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C44D9D" w14:textId="77777777" w:rsidR="00753B17" w:rsidRPr="00B6236C" w:rsidRDefault="00753B17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Bill Nguyen</w:t>
            </w:r>
          </w:p>
        </w:tc>
      </w:tr>
    </w:tbl>
    <w:p w14:paraId="3D37BF3C" w14:textId="77777777"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14:paraId="645C5E10" w14:textId="77777777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1EB028E2" w14:textId="77777777"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14:paraId="671D268A" w14:textId="77777777"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14:paraId="15C889D6" w14:textId="77777777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14:paraId="46917529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14:paraId="55488E92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14:paraId="5B92475C" w14:textId="77777777"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753B17" w:rsidRPr="00B6236C" w14:paraId="4668E031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5CA26B" w14:textId="77777777" w:rsidR="00753B17" w:rsidRPr="00B6236C" w:rsidRDefault="00753B17" w:rsidP="00753B1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Sacrificing time to study for the 2FA3 Midterm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CFCE3F" w14:textId="77777777" w:rsidR="00753B17" w:rsidRPr="00B6236C" w:rsidRDefault="00753B17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Procasination</w:t>
            </w: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280587" w14:textId="77777777" w:rsidR="00753B17" w:rsidRPr="00B6236C" w:rsidRDefault="00753B17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Organize time and make a weekly schedule</w:t>
            </w:r>
          </w:p>
        </w:tc>
      </w:tr>
      <w:tr w:rsidR="00753B17" w:rsidRPr="00B6236C" w14:paraId="2A7A286A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6D819B" w14:textId="77777777" w:rsidR="00753B17" w:rsidRPr="00B6236C" w:rsidRDefault="00753B17" w:rsidP="00753B1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11EDED" w14:textId="77777777" w:rsidR="00753B17" w:rsidRPr="00B6236C" w:rsidRDefault="00753B17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E17609" w14:textId="77777777" w:rsidR="00753B17" w:rsidRPr="00B6236C" w:rsidRDefault="00753B17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3B17" w:rsidRPr="00B6236C" w14:paraId="505CCEB8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B6D28C6" w14:textId="77777777" w:rsidR="00753B17" w:rsidRPr="00B6236C" w:rsidRDefault="00753B17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5C20B99" w14:textId="77777777" w:rsidR="00753B17" w:rsidRPr="00B6236C" w:rsidRDefault="00753B17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043B3FD" w14:textId="77777777" w:rsidR="00753B17" w:rsidRPr="00B6236C" w:rsidRDefault="00753B17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3B17" w:rsidRPr="00B6236C" w14:paraId="316FCC19" w14:textId="77777777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13735292" w14:textId="77777777" w:rsidR="00753B17" w:rsidRPr="00B6236C" w:rsidRDefault="00753B17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14:paraId="4A3369D4" w14:textId="77777777" w:rsidR="00753B17" w:rsidRDefault="00753B17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753B17" w:rsidRPr="00B6236C" w14:paraId="3E5CDC3B" w14:textId="77777777" w:rsidTr="00370A4D">
        <w:trPr>
          <w:cantSplit/>
        </w:trPr>
        <w:tc>
          <w:tcPr>
            <w:tcW w:w="3067" w:type="dxa"/>
            <w:shd w:val="pct12" w:color="auto" w:fill="FFFFFF"/>
          </w:tcPr>
          <w:p w14:paraId="28F5AC02" w14:textId="77777777" w:rsidR="00753B17" w:rsidRPr="00B6236C" w:rsidRDefault="00753B17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14:paraId="73D482CB" w14:textId="77777777" w:rsidR="00753B17" w:rsidRPr="00B6236C" w:rsidRDefault="00753B17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14:paraId="3AAA9D2F" w14:textId="77777777" w:rsidR="00753B17" w:rsidRDefault="00753B17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753B17" w:rsidRPr="00B6236C" w14:paraId="73E525A7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799A34" w14:textId="77777777" w:rsidR="00753B17" w:rsidRPr="00B6236C" w:rsidRDefault="00753B17" w:rsidP="00E8324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1D7D67" w14:textId="77777777" w:rsidR="00753B17" w:rsidRPr="00B6236C" w:rsidRDefault="00753B17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60C152" w14:textId="77777777" w:rsidR="00753B17" w:rsidRPr="00B6236C" w:rsidRDefault="00753B17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3B17" w:rsidRPr="00B6236C" w14:paraId="027CD016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E260B8" w14:textId="77777777" w:rsidR="00753B17" w:rsidRPr="00B6236C" w:rsidRDefault="00753B17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A53FCB" w14:textId="77777777" w:rsidR="00753B17" w:rsidRPr="00B6236C" w:rsidRDefault="00753B17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8D3D7D" w14:textId="77777777" w:rsidR="00753B17" w:rsidRPr="00B6236C" w:rsidRDefault="00753B17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3B17" w:rsidRPr="00B6236C" w14:paraId="6DB1B717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479025" w14:textId="77777777" w:rsidR="00753B17" w:rsidRPr="00B6236C" w:rsidRDefault="00753B17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719F1B" w14:textId="77777777" w:rsidR="00753B17" w:rsidRPr="00B6236C" w:rsidRDefault="00753B17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F19A1A" w14:textId="77777777" w:rsidR="00753B17" w:rsidRPr="00B6236C" w:rsidRDefault="00753B17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3B17" w:rsidRPr="00B6236C" w14:paraId="723E9946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5C9D535" w14:textId="77777777" w:rsidR="00753B17" w:rsidRPr="00B6236C" w:rsidRDefault="00753B17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B0522CD" w14:textId="77777777" w:rsidR="00753B17" w:rsidRPr="00B6236C" w:rsidRDefault="00753B17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F14F66D" w14:textId="77777777" w:rsidR="00753B17" w:rsidRPr="00B6236C" w:rsidRDefault="00753B17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68AFEEC" w14:textId="77777777"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14:paraId="7D62A488" w14:textId="77777777"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 w14:paraId="0D92C397" w14:textId="77777777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4C4EFED3" w14:textId="77777777"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 w14:paraId="613FBAA8" w14:textId="77777777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14:paraId="526630A6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14:paraId="3565445F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08FCB1DA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 w14:paraId="4F18AAEF" w14:textId="77777777" w:rsidTr="00753B17">
        <w:trPr>
          <w:cantSplit/>
          <w:trHeight w:val="584"/>
        </w:trPr>
        <w:tc>
          <w:tcPr>
            <w:tcW w:w="6300" w:type="dxa"/>
            <w:gridSpan w:val="6"/>
          </w:tcPr>
          <w:p w14:paraId="64E89D4A" w14:textId="77777777" w:rsidR="004D42BB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Decided on using Merge Sort as our Sorting Algorithm and Binary Search for our Searching Algorithms</w:t>
            </w:r>
          </w:p>
          <w:p w14:paraId="4AE70D0E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1CEC9E8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3C89EBEB" w14:textId="77777777" w:rsidR="004D42BB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Dananjay Prabaharan &amp; Nishanth Raveendran</w:t>
            </w:r>
          </w:p>
        </w:tc>
        <w:tc>
          <w:tcPr>
            <w:tcW w:w="1620" w:type="dxa"/>
          </w:tcPr>
          <w:p w14:paraId="122C7888" w14:textId="77777777" w:rsidR="004D42BB" w:rsidRPr="006B4126" w:rsidRDefault="00753B17" w:rsidP="00753B1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15 Minutes</w:t>
            </w:r>
          </w:p>
        </w:tc>
      </w:tr>
      <w:tr w:rsidR="004D42BB" w:rsidRPr="006B4126" w14:paraId="0FD17150" w14:textId="77777777">
        <w:trPr>
          <w:cantSplit/>
        </w:trPr>
        <w:tc>
          <w:tcPr>
            <w:tcW w:w="6300" w:type="dxa"/>
            <w:gridSpan w:val="6"/>
          </w:tcPr>
          <w:p w14:paraId="00626F24" w14:textId="77777777" w:rsidR="004D42BB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Made progress on implementing the Sorting &amp; Searching Algorithm and their test files</w:t>
            </w:r>
          </w:p>
          <w:p w14:paraId="5B4E6329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693F06BE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31F29000" w14:textId="77777777" w:rsidR="004D42BB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Nishanth Raveendran &amp; Dananjay Prabaharan</w:t>
            </w:r>
          </w:p>
        </w:tc>
        <w:tc>
          <w:tcPr>
            <w:tcW w:w="1620" w:type="dxa"/>
          </w:tcPr>
          <w:p w14:paraId="418B15D5" w14:textId="77777777" w:rsidR="004D42BB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 Hour 30 Minutes</w:t>
            </w:r>
          </w:p>
        </w:tc>
      </w:tr>
      <w:tr w:rsidR="004D42BB" w:rsidRPr="006B4126" w14:paraId="2EFD54AB" w14:textId="77777777">
        <w:trPr>
          <w:cantSplit/>
        </w:trPr>
        <w:tc>
          <w:tcPr>
            <w:tcW w:w="6300" w:type="dxa"/>
            <w:gridSpan w:val="6"/>
          </w:tcPr>
          <w:p w14:paraId="70F4B0DF" w14:textId="77777777" w:rsidR="004D42BB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Displayed progress on UI</w:t>
            </w:r>
          </w:p>
          <w:p w14:paraId="76325EA8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056658C8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4268ACF9" w14:textId="77777777" w:rsidR="004D42BB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Bill Nguyen</w:t>
            </w:r>
          </w:p>
        </w:tc>
        <w:tc>
          <w:tcPr>
            <w:tcW w:w="1620" w:type="dxa"/>
          </w:tcPr>
          <w:p w14:paraId="44C0AEC3" w14:textId="77777777" w:rsidR="004D42BB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15 Minutes</w:t>
            </w:r>
          </w:p>
        </w:tc>
      </w:tr>
      <w:tr w:rsidR="004D42BB" w:rsidRPr="006B4126" w14:paraId="452F41FF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7A5F831" w14:textId="77777777"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>Action 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</w:p>
        </w:tc>
      </w:tr>
      <w:tr w:rsidR="004D42BB" w:rsidRPr="006B4126" w14:paraId="64FA99F3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14:paraId="4103B771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6A141CB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3365D71F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 w14:paraId="17EDC50F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F0E95F" w14:textId="77777777" w:rsidR="004D42BB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Finish implementing the Sorting/Searching Algorithm and their test files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35E982" w14:textId="77777777" w:rsidR="004D42BB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NR, DP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C4BEDC7" w14:textId="77777777" w:rsidR="004D42BB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03/21/2019</w:t>
            </w:r>
          </w:p>
        </w:tc>
      </w:tr>
      <w:tr w:rsidR="00753B17" w:rsidRPr="006B4126" w14:paraId="3262162A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AD9B28" w14:textId="77777777" w:rsidR="00753B17" w:rsidRPr="006B4126" w:rsidRDefault="00753B17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Update the Scrum Documents, Project Logs, and Meeting Minutes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2604AD" w14:textId="77777777" w:rsidR="00753B17" w:rsidRPr="006B4126" w:rsidRDefault="00753B17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SB, DP, NR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F8E5510" w14:textId="77777777" w:rsidR="00753B17" w:rsidRPr="006B4126" w:rsidRDefault="00753B17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03/21/2019</w:t>
            </w:r>
          </w:p>
        </w:tc>
      </w:tr>
      <w:tr w:rsidR="00753B17" w:rsidRPr="006B4126" w14:paraId="2E014040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F90A71" w14:textId="77777777" w:rsidR="00753B17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Make progress on the UI for the project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12924E" w14:textId="77777777" w:rsidR="00753B17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B837A8C" w14:textId="77777777" w:rsidR="00753B17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03/21/2019</w:t>
            </w:r>
          </w:p>
        </w:tc>
      </w:tr>
      <w:tr w:rsidR="00753B17" w:rsidRPr="006B4126" w14:paraId="71F5D829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10AA69A" w14:textId="77777777" w:rsidR="00753B17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0A62323" w14:textId="77777777" w:rsidR="00753B17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509EAA3D" w14:textId="77777777" w:rsidR="00753B17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3B17" w:rsidRPr="006B4126" w14:paraId="6A3B42D3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7F7297EC" w14:textId="77777777" w:rsidR="00753B17" w:rsidRPr="006B4126" w:rsidRDefault="00753B17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753B17" w:rsidRPr="006B4126" w14:paraId="6D5C3BED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E7F8FDC" w14:textId="77777777" w:rsidR="00753B17" w:rsidRPr="006B4126" w:rsidRDefault="00753B17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EEABF" w14:textId="77777777" w:rsidR="00753B17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03/21/2019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D409D17" w14:textId="77777777" w:rsidR="00753B17" w:rsidRPr="006B4126" w:rsidRDefault="00753B17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7775D" w14:textId="77777777" w:rsidR="00753B17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2:30pm – 4:30pm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F0AF5F1" w14:textId="77777777" w:rsidR="00753B17" w:rsidRPr="006B4126" w:rsidRDefault="00753B17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9D925" w14:textId="77777777" w:rsidR="00753B17" w:rsidRPr="006B4126" w:rsidRDefault="00753B17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JHE 249</w:t>
            </w:r>
          </w:p>
        </w:tc>
      </w:tr>
      <w:tr w:rsidR="00753B17" w:rsidRPr="006B4126" w14:paraId="42E55D99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673EAFD" w14:textId="77777777" w:rsidR="00753B17" w:rsidRPr="006B4126" w:rsidRDefault="00753B17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0A9100" w14:textId="77777777" w:rsidR="00753B17" w:rsidRPr="006B4126" w:rsidRDefault="00753B17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Our team’s objective for this week is to research on potential Graph Algorithms</w:t>
            </w:r>
          </w:p>
          <w:p w14:paraId="38698378" w14:textId="77777777" w:rsidR="00753B17" w:rsidRPr="006B4126" w:rsidRDefault="00753B17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7444899A" w14:textId="77777777"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AE84F" w14:textId="77777777" w:rsidR="00E83240" w:rsidRDefault="00E83240">
      <w:r>
        <w:separator/>
      </w:r>
    </w:p>
  </w:endnote>
  <w:endnote w:type="continuationSeparator" w:id="0">
    <w:p w14:paraId="4625E269" w14:textId="77777777" w:rsidR="00E83240" w:rsidRDefault="00E83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14:paraId="38D1E7CB" w14:textId="77777777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D77F670" w14:textId="77777777"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14:paraId="4E35E10E" w14:textId="77777777"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14:paraId="0407C309" w14:textId="77777777"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14:paraId="67B62113" w14:textId="77777777"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ED2C4" w14:textId="77777777" w:rsidR="00E83240" w:rsidRDefault="00E83240">
      <w:r>
        <w:separator/>
      </w:r>
    </w:p>
  </w:footnote>
  <w:footnote w:type="continuationSeparator" w:id="0">
    <w:p w14:paraId="52A4E22E" w14:textId="77777777" w:rsidR="00E83240" w:rsidRDefault="00E832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035AB" w14:textId="77777777"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09674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D5"/>
    <w:rsid w:val="001071C3"/>
    <w:rsid w:val="00155255"/>
    <w:rsid w:val="001D7DC5"/>
    <w:rsid w:val="00203768"/>
    <w:rsid w:val="002A6FDA"/>
    <w:rsid w:val="00361221"/>
    <w:rsid w:val="00370A4D"/>
    <w:rsid w:val="003B2F07"/>
    <w:rsid w:val="004266D5"/>
    <w:rsid w:val="00434BC7"/>
    <w:rsid w:val="00476A2F"/>
    <w:rsid w:val="004A3856"/>
    <w:rsid w:val="004D42BB"/>
    <w:rsid w:val="00527B5C"/>
    <w:rsid w:val="0053679B"/>
    <w:rsid w:val="005A6D89"/>
    <w:rsid w:val="00753B17"/>
    <w:rsid w:val="008013ED"/>
    <w:rsid w:val="00842848"/>
    <w:rsid w:val="00857CFB"/>
    <w:rsid w:val="00862C60"/>
    <w:rsid w:val="008D414E"/>
    <w:rsid w:val="008E589B"/>
    <w:rsid w:val="00927B59"/>
    <w:rsid w:val="009F19E3"/>
    <w:rsid w:val="00AA44D2"/>
    <w:rsid w:val="00AF26B6"/>
    <w:rsid w:val="00B36BC4"/>
    <w:rsid w:val="00B6236C"/>
    <w:rsid w:val="00C6291B"/>
    <w:rsid w:val="00C94BEB"/>
    <w:rsid w:val="00CB42B9"/>
    <w:rsid w:val="00D1263A"/>
    <w:rsid w:val="00DB7394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502DC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1</TotalTime>
  <Pages>2</Pages>
  <Words>338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Rathy Praba</cp:lastModifiedBy>
  <cp:revision>3</cp:revision>
  <cp:lastPrinted>2007-02-07T14:13:00Z</cp:lastPrinted>
  <dcterms:created xsi:type="dcterms:W3CDTF">2019-04-04T00:00:00Z</dcterms:created>
  <dcterms:modified xsi:type="dcterms:W3CDTF">2019-04-09T01:12:00Z</dcterms:modified>
  <cp:category> Rev 1.1; last template edit 3-5-05 gje</cp:category>
</cp:coreProperties>
</file>