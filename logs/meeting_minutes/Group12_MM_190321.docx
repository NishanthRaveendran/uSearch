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24EA4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3C8FD7CC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5A9DF381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75568E5D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14A07D26" w14:textId="77777777" w:rsidR="00203768" w:rsidRPr="00B6236C" w:rsidRDefault="00956D8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uSearch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6BEDDBEA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1F1A9A4B" w14:textId="77777777" w:rsidR="00203768" w:rsidRPr="00B6236C" w:rsidRDefault="00956D8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</w:p>
        </w:tc>
      </w:tr>
      <w:tr w:rsidR="004266D5" w:rsidRPr="00B6236C" w14:paraId="0E85AB36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789387E8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4ED1CCA3" w14:textId="77777777" w:rsidR="004266D5" w:rsidRPr="00B6236C" w:rsidRDefault="00956D8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21/03/2019</w:t>
            </w:r>
          </w:p>
        </w:tc>
        <w:tc>
          <w:tcPr>
            <w:tcW w:w="1637" w:type="dxa"/>
            <w:shd w:val="pct12" w:color="auto" w:fill="FFFFFF"/>
          </w:tcPr>
          <w:p w14:paraId="61A45EB5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79D22941" w14:textId="77777777" w:rsidR="004266D5" w:rsidRPr="00B6236C" w:rsidRDefault="00956D8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2:30pm – 4:30pm</w:t>
            </w:r>
          </w:p>
        </w:tc>
      </w:tr>
      <w:tr w:rsidR="004266D5" w:rsidRPr="00B6236C" w14:paraId="61114962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3905EF3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33B5E399" w14:textId="77777777" w:rsidR="004266D5" w:rsidRPr="00B6236C" w:rsidRDefault="00956D8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Dananjay Prabaharan</w:t>
            </w:r>
          </w:p>
        </w:tc>
        <w:tc>
          <w:tcPr>
            <w:tcW w:w="1637" w:type="dxa"/>
            <w:shd w:val="pct12" w:color="auto" w:fill="FFFFFF"/>
          </w:tcPr>
          <w:p w14:paraId="63E9324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043ADBDC" w14:textId="77777777" w:rsidR="004266D5" w:rsidRPr="00B6236C" w:rsidRDefault="00956D8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JHE 249</w:t>
            </w:r>
          </w:p>
        </w:tc>
      </w:tr>
    </w:tbl>
    <w:p w14:paraId="6F3912DC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2ED3B839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B956F17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5EBB7531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B37C7B" w14:textId="56BEF259" w:rsidR="004266D5" w:rsidRPr="00C86E0B" w:rsidRDefault="00956D89" w:rsidP="00C86E0B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Our team’s objective for this week is to research on potential Graph Algorithms</w:t>
            </w:r>
            <w:r w:rsidR="00C86E0B">
              <w:rPr>
                <w:b w:val="0"/>
                <w:szCs w:val="18"/>
              </w:rPr>
              <w:t>.</w:t>
            </w:r>
          </w:p>
        </w:tc>
      </w:tr>
    </w:tbl>
    <w:p w14:paraId="588BB20A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088F9485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23A104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29D2E83C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07415730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70BA7EA1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3D98CBE5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956D89" w:rsidRPr="00B6236C" w14:paraId="079A6660" w14:textId="77777777" w:rsidTr="00C86E0B">
        <w:trPr>
          <w:cantSplit/>
          <w:trHeight w:val="136"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2409AF" w14:textId="77777777" w:rsidR="00956D89" w:rsidRPr="00327E67" w:rsidRDefault="00956D89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Shesan Balachandran (SB)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447C7" w14:textId="45025DBA" w:rsidR="00956D89" w:rsidRPr="00B6236C" w:rsidRDefault="00C86E0B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400134706</w:t>
            </w:r>
            <w:bookmarkStart w:id="0" w:name="_GoBack"/>
            <w:bookmarkEnd w:id="0"/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9288E3" w14:textId="77777777" w:rsidR="00956D89" w:rsidRPr="00B6236C" w:rsidRDefault="00956D89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</w:tr>
      <w:tr w:rsidR="00956D89" w:rsidRPr="00B6236C" w14:paraId="3D39284F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5638A8" w14:textId="77777777" w:rsidR="00956D89" w:rsidRPr="00327E67" w:rsidRDefault="00956D89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Bill Nguyen (BN)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C85F53" w14:textId="6462FFF6" w:rsidR="00956D89" w:rsidRPr="00B6236C" w:rsidRDefault="00C86E0B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400120876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FDA1E9" w14:textId="77777777" w:rsidR="00956D89" w:rsidRPr="00B6236C" w:rsidRDefault="00956D89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Front End Developers</w:t>
            </w:r>
          </w:p>
        </w:tc>
      </w:tr>
      <w:tr w:rsidR="00956D89" w:rsidRPr="00B6236C" w14:paraId="7FD0FCF2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C2F2C" w14:textId="77777777" w:rsidR="00956D89" w:rsidRPr="00327E67" w:rsidRDefault="00956D89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Dananjay Prabaharan (DP)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3A87F9" w14:textId="4E5AA832" w:rsidR="00956D89" w:rsidRPr="00B6236C" w:rsidRDefault="00C86E0B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400128524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7F1EE5" w14:textId="77777777" w:rsidR="00956D89" w:rsidRPr="00B6236C" w:rsidRDefault="00956D89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956D89" w:rsidRPr="00B6236C" w14:paraId="6908CB44" w14:textId="77777777" w:rsidTr="00C86E0B">
        <w:trPr>
          <w:cantSplit/>
          <w:trHeight w:val="332"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F84D43E" w14:textId="77777777" w:rsidR="00956D89" w:rsidRPr="00327E67" w:rsidRDefault="00956D89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Nishanth Raveendran (NR)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CEF99B" w14:textId="0A29104D" w:rsidR="00956D89" w:rsidRPr="00B6236C" w:rsidRDefault="00C86E0B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400121953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04A9A29" w14:textId="77777777" w:rsidR="00956D89" w:rsidRPr="00B6236C" w:rsidRDefault="00956D89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956D89" w:rsidRPr="00B6236C" w14:paraId="1CD7D7B0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6AEEA3" w14:textId="77777777" w:rsidR="00956D89" w:rsidRPr="00B6236C" w:rsidRDefault="00956D89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E518B27" w14:textId="77777777" w:rsidR="00956D89" w:rsidRPr="00B6236C" w:rsidRDefault="00956D89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95429E4" w14:textId="77777777" w:rsidR="00956D89" w:rsidRPr="00B6236C" w:rsidRDefault="00956D89">
            <w:pPr>
              <w:pStyle w:val="CovFormText"/>
              <w:rPr>
                <w:szCs w:val="18"/>
              </w:rPr>
            </w:pPr>
          </w:p>
        </w:tc>
      </w:tr>
    </w:tbl>
    <w:p w14:paraId="1F7A35D5" w14:textId="77777777" w:rsidR="004266D5" w:rsidRPr="00B6236C" w:rsidRDefault="004266D5">
      <w:pPr>
        <w:rPr>
          <w:sz w:val="18"/>
          <w:szCs w:val="18"/>
        </w:rPr>
      </w:pPr>
    </w:p>
    <w:p w14:paraId="2E6FFD61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67B3F7BE" w14:textId="77777777" w:rsidTr="00956D89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19583347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328FFFF7" w14:textId="77777777" w:rsidTr="00956D89">
        <w:trPr>
          <w:cantSplit/>
        </w:trPr>
        <w:tc>
          <w:tcPr>
            <w:tcW w:w="6300" w:type="dxa"/>
            <w:shd w:val="pct12" w:color="auto" w:fill="FFFFFF"/>
          </w:tcPr>
          <w:p w14:paraId="7E3422C4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3126A4E0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956D89" w:rsidRPr="00B6236C" w14:paraId="61B051B3" w14:textId="77777777" w:rsidTr="00956D8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B715C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Finished implementing the Sorting/Searching Algorithm and their test files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8ACF7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NR, DP</w:t>
            </w:r>
          </w:p>
        </w:tc>
      </w:tr>
      <w:tr w:rsidR="00956D89" w:rsidRPr="00B6236C" w14:paraId="55A22629" w14:textId="77777777" w:rsidTr="00956D8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3B354A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 the Scrum Documents, Project Logs, and Meeting Minutes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83BFD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SB, DP, NR</w:t>
            </w:r>
          </w:p>
        </w:tc>
      </w:tr>
      <w:tr w:rsidR="00956D89" w:rsidRPr="00B6236C" w14:paraId="64299749" w14:textId="77777777" w:rsidTr="00956D8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ED726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on the UI for the project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0A7FF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BN</w:t>
            </w:r>
          </w:p>
        </w:tc>
      </w:tr>
      <w:tr w:rsidR="00956D89" w:rsidRPr="00B6236C" w14:paraId="6A07E30B" w14:textId="77777777" w:rsidTr="00956D8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18"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A9DA775" w14:textId="77777777" w:rsidR="00956D89" w:rsidRPr="00B6236C" w:rsidRDefault="00956D8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D2E0878" w14:textId="77777777" w:rsidR="00956D89" w:rsidRPr="00B6236C" w:rsidRDefault="00956D8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4B9E1C26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1DF042C3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BAAC103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30BB5673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028FDAAC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253DE32C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5240C887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1A59D011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56772A93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C49854" w14:textId="77777777" w:rsidR="00203768" w:rsidRPr="00B6236C" w:rsidRDefault="00956D89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Studying for 2FA3 Midterm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14AFEE" w14:textId="77777777" w:rsidR="00203768" w:rsidRPr="00B6236C" w:rsidRDefault="00956D89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Procasination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DE6AD" w14:textId="77777777" w:rsidR="00203768" w:rsidRPr="00B6236C" w:rsidRDefault="00956D89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Prioritize time better</w:t>
            </w:r>
          </w:p>
        </w:tc>
      </w:tr>
      <w:tr w:rsidR="00203768" w:rsidRPr="00B6236C" w14:paraId="1BBA7503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93E4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C7848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335116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43CB0CBB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27BA85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2B76A1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2D11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40E490D9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FB44B6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BEB19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8AF1C7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6CC9EDD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1B959978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552D52C1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3AC86B55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32F75B94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568107B1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2F1103B8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1631CEA6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A6C47" w14:textId="77777777" w:rsidR="00370A4D" w:rsidRPr="00B6236C" w:rsidRDefault="00956D89" w:rsidP="00E832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A8B5D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3B41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20288144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D1716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9222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F73C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20A25057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3D27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DED58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B1BCB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12B1416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DF0DD7E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C6DF3FA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35A96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5276DA7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44A679F5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6BE36949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41A1811F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1A61DACD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0E4B0C5C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7025DC31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777D3B8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956D89" w:rsidRPr="006B4126" w14:paraId="15577F65" w14:textId="77777777">
        <w:trPr>
          <w:cantSplit/>
        </w:trPr>
        <w:tc>
          <w:tcPr>
            <w:tcW w:w="6300" w:type="dxa"/>
            <w:gridSpan w:val="6"/>
          </w:tcPr>
          <w:p w14:paraId="3713B0D5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Displayed progress on UI</w:t>
            </w:r>
          </w:p>
          <w:p w14:paraId="0973A45D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</w:p>
          <w:p w14:paraId="3475341D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0F5D1C72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Bill Nguyen</w:t>
            </w:r>
          </w:p>
        </w:tc>
        <w:tc>
          <w:tcPr>
            <w:tcW w:w="1620" w:type="dxa"/>
          </w:tcPr>
          <w:p w14:paraId="02190813" w14:textId="77777777" w:rsidR="00956D89" w:rsidRPr="006B4126" w:rsidRDefault="00956D89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 Minutes</w:t>
            </w:r>
          </w:p>
        </w:tc>
      </w:tr>
      <w:tr w:rsidR="00956D89" w:rsidRPr="006B4126" w14:paraId="3220B294" w14:textId="77777777">
        <w:trPr>
          <w:cantSplit/>
        </w:trPr>
        <w:tc>
          <w:tcPr>
            <w:tcW w:w="6300" w:type="dxa"/>
            <w:gridSpan w:val="6"/>
          </w:tcPr>
          <w:p w14:paraId="58BF0BE6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Researched on potential Graphing Algorithm we could use within our project (Decided on using Breadth First Search Algorithm)</w:t>
            </w:r>
          </w:p>
          <w:p w14:paraId="34386EF7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7405CF98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1DFA0091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</w:tcPr>
          <w:p w14:paraId="1AF48861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 Hour 45 Minutes</w:t>
            </w:r>
          </w:p>
        </w:tc>
      </w:tr>
      <w:tr w:rsidR="00956D89" w:rsidRPr="006B4126" w14:paraId="5E301495" w14:textId="77777777">
        <w:trPr>
          <w:cantSplit/>
        </w:trPr>
        <w:tc>
          <w:tcPr>
            <w:tcW w:w="6300" w:type="dxa"/>
            <w:gridSpan w:val="6"/>
          </w:tcPr>
          <w:p w14:paraId="2B6F9A3B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737C8154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0A7A60B1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13DC0C71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7BD60FFB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D89" w:rsidRPr="006B4126" w14:paraId="0DF18B5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75927077" w14:textId="77777777" w:rsidR="00956D89" w:rsidRPr="006B4126" w:rsidRDefault="00956D89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What will your team do before the next meeting? (</w:t>
            </w:r>
            <w:r w:rsidRPr="006B4126">
              <w:rPr>
                <w:sz w:val="18"/>
                <w:szCs w:val="18"/>
              </w:rPr>
              <w:t>Action Items</w:t>
            </w:r>
            <w:r>
              <w:rPr>
                <w:sz w:val="18"/>
                <w:szCs w:val="18"/>
              </w:rPr>
              <w:t>)</w:t>
            </w:r>
            <w:r w:rsidRPr="006B4126">
              <w:rPr>
                <w:sz w:val="18"/>
                <w:szCs w:val="18"/>
              </w:rPr>
              <w:t xml:space="preserve">   </w:t>
            </w:r>
          </w:p>
        </w:tc>
      </w:tr>
      <w:tr w:rsidR="00956D89" w:rsidRPr="006B4126" w14:paraId="0ECCFDE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067BDAEF" w14:textId="77777777" w:rsidR="00956D89" w:rsidRPr="006B4126" w:rsidRDefault="00956D89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588AB121" w14:textId="77777777" w:rsidR="00956D89" w:rsidRPr="006B4126" w:rsidRDefault="00956D89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5BBA2291" w14:textId="77777777" w:rsidR="00956D89" w:rsidRPr="006B4126" w:rsidRDefault="00956D89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956D89" w:rsidRPr="006B4126" w14:paraId="6AE69B1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34551C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Implement the Graphing Algorithm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B2121A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SB, NR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6D3DBF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03/28/2019</w:t>
            </w:r>
          </w:p>
        </w:tc>
      </w:tr>
      <w:tr w:rsidR="00956D89" w:rsidRPr="006B4126" w14:paraId="7EBA93E2" w14:textId="77777777" w:rsidTr="00956D8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7"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94908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Make Progress on Presentation Slides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372E0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FEAD357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03/28/2019</w:t>
            </w:r>
          </w:p>
        </w:tc>
      </w:tr>
      <w:tr w:rsidR="00956D89" w:rsidRPr="006B4126" w14:paraId="1EBD3444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C838CA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UI for the Application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7889B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807961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03/28/2019</w:t>
            </w:r>
          </w:p>
        </w:tc>
      </w:tr>
      <w:tr w:rsidR="00956D89" w:rsidRPr="006B4126" w14:paraId="738720C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B8AC6C1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F7C0D6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CADD312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D89" w:rsidRPr="006B4126" w14:paraId="4212EC4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20201FC" w14:textId="77777777" w:rsidR="00956D89" w:rsidRPr="006B4126" w:rsidRDefault="00956D89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956D89" w:rsidRPr="006B4126" w14:paraId="17AD6E8F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0011F3" w14:textId="77777777" w:rsidR="00956D89" w:rsidRPr="006B4126" w:rsidRDefault="00956D89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7828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03/28/2019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B7917E" w14:textId="77777777" w:rsidR="00956D89" w:rsidRPr="006B4126" w:rsidRDefault="00956D89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54519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2:30pm – 4:30pm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E489E03" w14:textId="77777777" w:rsidR="00956D89" w:rsidRPr="006B4126" w:rsidRDefault="00956D89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288F9" w14:textId="77777777" w:rsidR="00956D89" w:rsidRPr="006B4126" w:rsidRDefault="00956D8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JHE 249</w:t>
            </w:r>
          </w:p>
        </w:tc>
      </w:tr>
      <w:tr w:rsidR="00956D89" w:rsidRPr="006B4126" w14:paraId="00B407B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3771CF8" w14:textId="77777777" w:rsidR="00956D89" w:rsidRPr="006B4126" w:rsidRDefault="00956D89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9F38B3" w14:textId="6E1E2DC7" w:rsidR="00956D89" w:rsidRPr="006B4126" w:rsidRDefault="00956D89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Our team’</w:t>
            </w:r>
            <w:r w:rsidR="00D23370">
              <w:rPr>
                <w:b w:val="0"/>
                <w:szCs w:val="18"/>
              </w:rPr>
              <w:t xml:space="preserve">s objective for </w:t>
            </w:r>
            <w:r>
              <w:rPr>
                <w:b w:val="0"/>
                <w:szCs w:val="18"/>
              </w:rPr>
              <w:t>next week is to finish the presentation slides and finish the testing files for the Graph Algorithm</w:t>
            </w:r>
          </w:p>
          <w:p w14:paraId="664F065D" w14:textId="77777777" w:rsidR="00956D89" w:rsidRPr="006B4126" w:rsidRDefault="00956D89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15998AFF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EA45C" w14:textId="77777777" w:rsidR="00E83240" w:rsidRDefault="00E83240">
      <w:r>
        <w:separator/>
      </w:r>
    </w:p>
  </w:endnote>
  <w:endnote w:type="continuationSeparator" w:id="0">
    <w:p w14:paraId="29227BAF" w14:textId="77777777" w:rsidR="00E83240" w:rsidRDefault="00E8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55912712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6E1DAEA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01982325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488F7A4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3C94B056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0A07B" w14:textId="77777777" w:rsidR="00E83240" w:rsidRDefault="00E83240">
      <w:r>
        <w:separator/>
      </w:r>
    </w:p>
  </w:footnote>
  <w:footnote w:type="continuationSeparator" w:id="0">
    <w:p w14:paraId="330BA3F3" w14:textId="77777777" w:rsidR="00E83240" w:rsidRDefault="00E832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02C1C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22EB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1071C3"/>
    <w:rsid w:val="0015525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D42BB"/>
    <w:rsid w:val="00527B5C"/>
    <w:rsid w:val="0053679B"/>
    <w:rsid w:val="005A6D89"/>
    <w:rsid w:val="00770FE8"/>
    <w:rsid w:val="008013ED"/>
    <w:rsid w:val="00842848"/>
    <w:rsid w:val="00857CFB"/>
    <w:rsid w:val="00862C60"/>
    <w:rsid w:val="008D414E"/>
    <w:rsid w:val="008E589B"/>
    <w:rsid w:val="00927B59"/>
    <w:rsid w:val="00956D89"/>
    <w:rsid w:val="009F19E3"/>
    <w:rsid w:val="00AA44D2"/>
    <w:rsid w:val="00AF26B6"/>
    <w:rsid w:val="00B36BC4"/>
    <w:rsid w:val="00B6236C"/>
    <w:rsid w:val="00C6291B"/>
    <w:rsid w:val="00C86E0B"/>
    <w:rsid w:val="00C94BEB"/>
    <w:rsid w:val="00CB42B9"/>
    <w:rsid w:val="00D1263A"/>
    <w:rsid w:val="00D23370"/>
    <w:rsid w:val="00DB7394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16F73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Pages>2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Rathy Praba</cp:lastModifiedBy>
  <cp:revision>4</cp:revision>
  <cp:lastPrinted>2007-02-07T14:13:00Z</cp:lastPrinted>
  <dcterms:created xsi:type="dcterms:W3CDTF">2019-04-04T00:10:00Z</dcterms:created>
  <dcterms:modified xsi:type="dcterms:W3CDTF">2019-04-09T01:11:00Z</dcterms:modified>
  <cp:category> Rev 1.1; last template edit 3-5-05 gje</cp:category>
</cp:coreProperties>
</file>