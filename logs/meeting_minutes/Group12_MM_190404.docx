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DABE3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77D814C1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6FAEDC22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37A12288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3BB67CF8" w14:textId="77777777" w:rsidR="00203768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uSearch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62E50D75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084239C4" w14:textId="77777777" w:rsidR="00203768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</w:p>
        </w:tc>
      </w:tr>
      <w:tr w:rsidR="004266D5" w:rsidRPr="00B6236C" w14:paraId="3B6C42C1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223FEC94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0963B6B8" w14:textId="14A5DBF3" w:rsidR="004266D5" w:rsidRPr="00B6236C" w:rsidRDefault="00AF072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04/04</w:t>
            </w:r>
            <w:r w:rsidR="00C04920">
              <w:rPr>
                <w:i w:val="0"/>
                <w:szCs w:val="18"/>
              </w:rPr>
              <w:t>/2019</w:t>
            </w:r>
          </w:p>
        </w:tc>
        <w:tc>
          <w:tcPr>
            <w:tcW w:w="1637" w:type="dxa"/>
            <w:shd w:val="pct12" w:color="auto" w:fill="FFFFFF"/>
          </w:tcPr>
          <w:p w14:paraId="51657939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3CE86B61" w14:textId="77777777" w:rsidR="004266D5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2:30pm – 4:30pm</w:t>
            </w:r>
          </w:p>
        </w:tc>
      </w:tr>
      <w:tr w:rsidR="004266D5" w:rsidRPr="00B6236C" w14:paraId="6A4F0B8C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4349A9C6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7C02EB97" w14:textId="77777777" w:rsidR="004266D5" w:rsidRPr="00B6236C" w:rsidRDefault="00C0492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Dananjay Prabaharan</w:t>
            </w:r>
          </w:p>
        </w:tc>
        <w:tc>
          <w:tcPr>
            <w:tcW w:w="1637" w:type="dxa"/>
            <w:shd w:val="pct12" w:color="auto" w:fill="FFFFFF"/>
          </w:tcPr>
          <w:p w14:paraId="1714F7D2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1A73DF6D" w14:textId="767B6D2C" w:rsidR="004266D5" w:rsidRPr="00B6236C" w:rsidRDefault="00AF0723" w:rsidP="00AF072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  <w:r>
              <w:rPr>
                <w:i w:val="0"/>
                <w:szCs w:val="18"/>
              </w:rPr>
              <w:t xml:space="preserve"> Library</w:t>
            </w:r>
          </w:p>
        </w:tc>
      </w:tr>
    </w:tbl>
    <w:p w14:paraId="757AE77A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BBA1EB3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70F2990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5A46C52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E38AB5E" w14:textId="0D70B0CC" w:rsidR="00C04920" w:rsidRPr="006B4126" w:rsidRDefault="00C04920" w:rsidP="00C04920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Our team’s objective for this week is to finish t</w:t>
            </w:r>
            <w:r w:rsidR="00AF0723">
              <w:rPr>
                <w:b w:val="0"/>
                <w:szCs w:val="18"/>
              </w:rPr>
              <w:t xml:space="preserve">he Design Specification Document and submit our Project on Avenue. </w:t>
            </w:r>
          </w:p>
          <w:p w14:paraId="3F13162E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6806D005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5C5C19AC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68674201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977D621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5451B83F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5E161DC7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118153C8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C04920" w:rsidRPr="00B6236C" w14:paraId="5F7EE216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5E8BD9" w14:textId="77777777" w:rsidR="00C04920" w:rsidRPr="00327E67" w:rsidRDefault="00C0492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Shesan Balachandran (SB)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27F832" w14:textId="3260E375" w:rsidR="00C04920" w:rsidRPr="00B6236C" w:rsidRDefault="0045625E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400134706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697373" w14:textId="77777777" w:rsidR="00C04920" w:rsidRPr="00B6236C" w:rsidRDefault="00C0492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</w:tr>
      <w:tr w:rsidR="00C04920" w:rsidRPr="00B6236C" w14:paraId="384767A1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441A2" w14:textId="77777777" w:rsidR="00C04920" w:rsidRPr="00327E67" w:rsidRDefault="00C0492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Bill Nguyen (BN)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9CF3" w14:textId="7C569854" w:rsidR="00C04920" w:rsidRPr="00B6236C" w:rsidRDefault="0045625E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400120876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EFFD97C" w14:textId="77777777" w:rsidR="00C04920" w:rsidRPr="00B6236C" w:rsidRDefault="00C0492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Front End Developers</w:t>
            </w:r>
          </w:p>
        </w:tc>
      </w:tr>
      <w:tr w:rsidR="00C04920" w:rsidRPr="00B6236C" w14:paraId="4E645B08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5F4F73" w14:textId="77777777" w:rsidR="00C04920" w:rsidRPr="00327E67" w:rsidRDefault="00C0492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Dananjay Prabaharan (DP)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77BEF4" w14:textId="79B0526A" w:rsidR="00C04920" w:rsidRPr="00B6236C" w:rsidRDefault="0045625E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400128524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9E557C1" w14:textId="77777777" w:rsidR="00C04920" w:rsidRPr="00B6236C" w:rsidRDefault="00C0492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C04920" w:rsidRPr="00B6236C" w14:paraId="702CEB7D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B052C87" w14:textId="77777777" w:rsidR="00C04920" w:rsidRPr="00327E67" w:rsidRDefault="00C04920" w:rsidP="005B7D4A">
            <w:pPr>
              <w:pStyle w:val="CovFormText"/>
              <w:rPr>
                <w:rFonts w:cs="Arial"/>
                <w:szCs w:val="18"/>
              </w:rPr>
            </w:pPr>
            <w:r w:rsidRPr="00327E67">
              <w:rPr>
                <w:rFonts w:cs="Arial"/>
                <w:szCs w:val="18"/>
              </w:rPr>
              <w:t>Nishanth Raveendran (NR)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8A2318" w14:textId="43E9C17B" w:rsidR="00C04920" w:rsidRPr="00B6236C" w:rsidRDefault="0045625E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400121953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E710080" w14:textId="77777777" w:rsidR="00C04920" w:rsidRPr="00B6236C" w:rsidRDefault="00C04920" w:rsidP="005B7D4A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Algorithm Developer</w:t>
            </w:r>
          </w:p>
        </w:tc>
      </w:tr>
      <w:tr w:rsidR="00C04920" w:rsidRPr="00B6236C" w14:paraId="2835A38E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6531512" w14:textId="77777777" w:rsidR="00C04920" w:rsidRPr="00B6236C" w:rsidRDefault="00C04920">
            <w:pPr>
              <w:pStyle w:val="CovFormText"/>
              <w:rPr>
                <w:szCs w:val="18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C5C145A" w14:textId="77777777" w:rsidR="00C04920" w:rsidRPr="00B6236C" w:rsidRDefault="00C0492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3859F1B" w14:textId="77777777" w:rsidR="00C04920" w:rsidRPr="00B6236C" w:rsidRDefault="00C04920">
            <w:pPr>
              <w:pStyle w:val="CovFormText"/>
              <w:rPr>
                <w:szCs w:val="18"/>
              </w:rPr>
            </w:pPr>
          </w:p>
        </w:tc>
      </w:tr>
    </w:tbl>
    <w:p w14:paraId="2CD042C6" w14:textId="77777777" w:rsidR="004266D5" w:rsidRPr="00B6236C" w:rsidRDefault="004266D5">
      <w:pPr>
        <w:rPr>
          <w:sz w:val="18"/>
          <w:szCs w:val="18"/>
        </w:rPr>
      </w:pPr>
    </w:p>
    <w:p w14:paraId="4C9E64A5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40049321" w14:textId="77777777" w:rsidTr="00C04920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7387E90D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1C7EB825" w14:textId="77777777" w:rsidTr="00C04920">
        <w:trPr>
          <w:cantSplit/>
        </w:trPr>
        <w:tc>
          <w:tcPr>
            <w:tcW w:w="6300" w:type="dxa"/>
            <w:shd w:val="pct12" w:color="auto" w:fill="FFFFFF"/>
          </w:tcPr>
          <w:p w14:paraId="0A8D3920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66D535D2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C04920" w:rsidRPr="00B6236C" w14:paraId="09ECE2A5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C4BED" w14:textId="3F501202" w:rsidR="00C04920" w:rsidRPr="006B4126" w:rsidRDefault="00AF0723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Finished </w:t>
            </w:r>
            <w:r w:rsidR="00C04920">
              <w:rPr>
                <w:szCs w:val="18"/>
              </w:rPr>
              <w:t>Presentation Slides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98269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</w:tr>
      <w:tr w:rsidR="00C04920" w:rsidRPr="00B6236C" w14:paraId="7C382E02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F8804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Finished UI for the Application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D1E482" w14:textId="77777777" w:rsidR="00C04920" w:rsidRPr="006B4126" w:rsidRDefault="00C04920" w:rsidP="005B7D4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Bill Nguyen</w:t>
            </w:r>
          </w:p>
        </w:tc>
      </w:tr>
      <w:tr w:rsidR="00C04920" w:rsidRPr="00B6236C" w14:paraId="220AFE51" w14:textId="77777777" w:rsidTr="00C04920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49FA51" w14:textId="77777777" w:rsidR="00C04920" w:rsidRPr="00B6236C" w:rsidRDefault="00C0492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14A502" w14:textId="77777777" w:rsidR="00C04920" w:rsidRPr="00B6236C" w:rsidRDefault="00C0492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ACB32EF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7AC25FB9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006DB592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0BDB651A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40B122B5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0DDF3A47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47CB6D9D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6239063C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1998217F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29489B" w14:textId="7DCFBA4E" w:rsidR="00203768" w:rsidRPr="00B6236C" w:rsidRDefault="00AF0723" w:rsidP="00CB42B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3411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506F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25BC6219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C49C5C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53619F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78E360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2A93D48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470C16BF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35D18A09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43886716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71A0CDF7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410A82A1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4B4224BE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3A15BA3B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79D91" w14:textId="77777777" w:rsidR="00370A4D" w:rsidRPr="00B6236C" w:rsidRDefault="00C04920" w:rsidP="00E8324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4B71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FD68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4C899ECE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64452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C7E44B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8DD74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3EE1C112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E2C0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B4D8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8FC3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7CC650E8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B8B49D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9F5EC83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A7F32A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F1ACF63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2292F397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27E95E20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7A97AD89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16ED012B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3ECCC71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50FFAD6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7BAC2AA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3A01543D" w14:textId="77777777">
        <w:trPr>
          <w:cantSplit/>
        </w:trPr>
        <w:tc>
          <w:tcPr>
            <w:tcW w:w="6300" w:type="dxa"/>
            <w:gridSpan w:val="6"/>
          </w:tcPr>
          <w:p w14:paraId="011C4D58" w14:textId="373B2A0C" w:rsidR="004D42BB" w:rsidRPr="006B4126" w:rsidRDefault="00AF072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Made Progress on Design Specification Document</w:t>
            </w:r>
          </w:p>
          <w:p w14:paraId="35CFE1B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3120A0A" w14:textId="7C6FAA7B" w:rsidR="004D42BB" w:rsidRPr="006B4126" w:rsidRDefault="00AF072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</w:tcPr>
          <w:p w14:paraId="6617CC31" w14:textId="1B3BB948" w:rsidR="004D42BB" w:rsidRPr="006B4126" w:rsidRDefault="00AF072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 Hours</w:t>
            </w:r>
          </w:p>
        </w:tc>
      </w:tr>
      <w:tr w:rsidR="004D42BB" w:rsidRPr="006B4126" w14:paraId="477F4033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A819008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3F9F580B" w14:textId="77777777" w:rsidTr="00AF072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0"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77CEAE5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F02C97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38F8E61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788A3F92" w14:textId="77777777" w:rsidTr="00AF072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018279" w14:textId="722A4633" w:rsidR="004D42BB" w:rsidRPr="006B4126" w:rsidRDefault="00AF072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Finish Design Specification Document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74C0C" w14:textId="741A897D" w:rsidR="004D42BB" w:rsidRPr="006B4126" w:rsidRDefault="00AF072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Everyone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2D5E5F" w14:textId="21B2C0DB" w:rsidR="004D42BB" w:rsidRPr="006B4126" w:rsidRDefault="00AF0723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04/09</w:t>
            </w:r>
            <w:r w:rsidR="00C04920">
              <w:rPr>
                <w:szCs w:val="18"/>
              </w:rPr>
              <w:t>/2019</w:t>
            </w:r>
          </w:p>
        </w:tc>
      </w:tr>
      <w:tr w:rsidR="004D42BB" w:rsidRPr="006B4126" w14:paraId="53E0027C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D798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B2B0D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0EF356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211153F6" w14:textId="77777777" w:rsidTr="00AF072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C41F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0C52D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9D1CF7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A8010D1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30CED9A3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6C19253D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E11EA2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0DE4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96BB98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986A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C6F6C0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09E6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EC24BE4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BB676DF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AF718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53E62264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3EE64371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8A640" w14:textId="77777777" w:rsidR="00E83240" w:rsidRDefault="00E83240">
      <w:r>
        <w:separator/>
      </w:r>
    </w:p>
  </w:endnote>
  <w:endnote w:type="continuationSeparator" w:id="0">
    <w:p w14:paraId="084E3C3E" w14:textId="77777777" w:rsidR="00E83240" w:rsidRDefault="00E8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59E8230B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DD6E4A5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080E482A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26F32BE8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39954CF1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8FE80" w14:textId="77777777" w:rsidR="00E83240" w:rsidRDefault="00E83240">
      <w:r>
        <w:separator/>
      </w:r>
    </w:p>
  </w:footnote>
  <w:footnote w:type="continuationSeparator" w:id="0">
    <w:p w14:paraId="684D6A4B" w14:textId="77777777" w:rsidR="00E83240" w:rsidRDefault="00E832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28DCC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C65D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1071C3"/>
    <w:rsid w:val="00155255"/>
    <w:rsid w:val="001D7DC5"/>
    <w:rsid w:val="00203768"/>
    <w:rsid w:val="002A6FDA"/>
    <w:rsid w:val="00361221"/>
    <w:rsid w:val="00370A4D"/>
    <w:rsid w:val="003B2F07"/>
    <w:rsid w:val="004266D5"/>
    <w:rsid w:val="00434BC7"/>
    <w:rsid w:val="0045625E"/>
    <w:rsid w:val="00476A2F"/>
    <w:rsid w:val="004D42BB"/>
    <w:rsid w:val="00527B5C"/>
    <w:rsid w:val="0053679B"/>
    <w:rsid w:val="005A6D89"/>
    <w:rsid w:val="008013ED"/>
    <w:rsid w:val="00842848"/>
    <w:rsid w:val="00857CFB"/>
    <w:rsid w:val="00862C60"/>
    <w:rsid w:val="008D414E"/>
    <w:rsid w:val="008E589B"/>
    <w:rsid w:val="00927B59"/>
    <w:rsid w:val="009F19E3"/>
    <w:rsid w:val="00AA44D2"/>
    <w:rsid w:val="00AF0723"/>
    <w:rsid w:val="00AF26B6"/>
    <w:rsid w:val="00B36BC4"/>
    <w:rsid w:val="00B6236C"/>
    <w:rsid w:val="00C04920"/>
    <w:rsid w:val="00C6291B"/>
    <w:rsid w:val="00C94BEB"/>
    <w:rsid w:val="00CB42B9"/>
    <w:rsid w:val="00D1263A"/>
    <w:rsid w:val="00DB7394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4E5B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</TotalTime>
  <Pages>2</Pages>
  <Words>208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Rathy Praba</cp:lastModifiedBy>
  <cp:revision>3</cp:revision>
  <cp:lastPrinted>2007-02-07T14:13:00Z</cp:lastPrinted>
  <dcterms:created xsi:type="dcterms:W3CDTF">2019-04-09T01:08:00Z</dcterms:created>
  <dcterms:modified xsi:type="dcterms:W3CDTF">2019-04-09T01:09:00Z</dcterms:modified>
  <cp:category> Rev 1.1; last template edit 3-5-05 gje</cp:category>
</cp:coreProperties>
</file>